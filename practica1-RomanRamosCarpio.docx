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8C61E6" w14:paraId="6191327C"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8E851" w14:textId="77777777" w:rsidR="008C61E6" w:rsidRDefault="007E74AB">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7290171B" wp14:editId="1CD36477">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14:paraId="2C653887" w14:textId="77777777" w:rsidR="008C61E6" w:rsidRDefault="008C61E6">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36695C" w14:textId="77777777" w:rsidR="008C61E6" w:rsidRDefault="008C61E6">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3C74D1DA" w14:textId="77777777" w:rsidR="008C61E6" w:rsidRDefault="007E74AB">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68A37375" w14:textId="77777777" w:rsidR="008C61E6" w:rsidRDefault="008C61E6">
            <w:pPr>
              <w:widowControl/>
              <w:suppressAutoHyphens w:val="0"/>
              <w:jc w:val="center"/>
              <w:textAlignment w:val="auto"/>
              <w:rPr>
                <w:rFonts w:ascii="Calibri" w:eastAsia="Calibri" w:hAnsi="Calibri" w:cs="Times New Roman"/>
                <w:kern w:val="0"/>
                <w:sz w:val="22"/>
                <w:szCs w:val="22"/>
                <w:lang w:val="es-MX" w:eastAsia="en-US" w:bidi="ar-SA"/>
              </w:rPr>
            </w:pPr>
          </w:p>
        </w:tc>
      </w:tr>
      <w:tr w:rsidR="008C61E6" w14:paraId="673604A0"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A4A96DE" w14:textId="77777777" w:rsidR="008C61E6" w:rsidRDefault="008C61E6">
            <w:pPr>
              <w:widowControl/>
              <w:suppressAutoHyphens w:val="0"/>
              <w:ind w:left="38"/>
              <w:jc w:val="center"/>
              <w:textAlignment w:val="auto"/>
              <w:rPr>
                <w:rFonts w:ascii="Arial" w:eastAsia="Calibri" w:hAnsi="Arial" w:cs="Times New Roman"/>
                <w:kern w:val="0"/>
                <w:sz w:val="20"/>
                <w:szCs w:val="20"/>
                <w:lang w:val="es-MX" w:eastAsia="en-US" w:bidi="ar-SA"/>
              </w:rPr>
            </w:pPr>
          </w:p>
          <w:p w14:paraId="3A8A71A1" w14:textId="77777777" w:rsidR="008C61E6" w:rsidRDefault="007E74A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6C36030E" w14:textId="77777777" w:rsidR="008C61E6" w:rsidRDefault="008C61E6">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201A8E" w14:textId="77777777" w:rsidR="008C61E6" w:rsidRDefault="008C61E6">
            <w:pPr>
              <w:widowControl/>
              <w:suppressAutoHyphens w:val="0"/>
              <w:ind w:left="38"/>
              <w:jc w:val="center"/>
              <w:textAlignment w:val="auto"/>
              <w:rPr>
                <w:rFonts w:ascii="Calibri" w:eastAsia="Calibri" w:hAnsi="Calibri" w:cs="Times New Roman"/>
                <w:kern w:val="0"/>
                <w:sz w:val="20"/>
                <w:szCs w:val="20"/>
                <w:lang w:val="es-MX" w:eastAsia="en-US" w:bidi="ar-SA"/>
              </w:rPr>
            </w:pPr>
          </w:p>
          <w:p w14:paraId="3DA7BE22" w14:textId="77777777" w:rsidR="008C61E6" w:rsidRDefault="007E74A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1E5C6C02" w14:textId="77777777" w:rsidR="008C61E6" w:rsidRDefault="008C61E6">
      <w:pPr>
        <w:pStyle w:val="Standard"/>
      </w:pPr>
    </w:p>
    <w:p w14:paraId="5AA84232" w14:textId="77777777" w:rsidR="008C61E6" w:rsidRDefault="008C61E6">
      <w:pPr>
        <w:pStyle w:val="Standard"/>
      </w:pPr>
    </w:p>
    <w:p w14:paraId="04005E38" w14:textId="77777777" w:rsidR="008C61E6" w:rsidRDefault="007E74AB">
      <w:pPr>
        <w:pStyle w:val="Standard"/>
        <w:jc w:val="center"/>
      </w:pPr>
      <w:r>
        <w:rPr>
          <w:sz w:val="72"/>
          <w:szCs w:val="72"/>
          <w:lang w:val="es-MX"/>
        </w:rPr>
        <w:t>Laboratorios</w:t>
      </w:r>
      <w:r>
        <w:rPr>
          <w:sz w:val="72"/>
          <w:szCs w:val="72"/>
        </w:rPr>
        <w:t xml:space="preserve"> de </w:t>
      </w:r>
      <w:r>
        <w:rPr>
          <w:sz w:val="72"/>
          <w:szCs w:val="72"/>
          <w:lang w:val="es-MX"/>
        </w:rPr>
        <w:t>computación</w:t>
      </w:r>
    </w:p>
    <w:p w14:paraId="1D2B4CF5" w14:textId="77777777" w:rsidR="008C61E6" w:rsidRDefault="007E74AB">
      <w:pPr>
        <w:pStyle w:val="Standard"/>
        <w:jc w:val="center"/>
        <w:rPr>
          <w:sz w:val="72"/>
          <w:szCs w:val="72"/>
          <w:lang w:val="es-MX"/>
        </w:rPr>
      </w:pPr>
      <w:r>
        <w:rPr>
          <w:sz w:val="72"/>
          <w:szCs w:val="72"/>
          <w:lang w:val="es-MX"/>
        </w:rPr>
        <w:t>salas A y B</w:t>
      </w:r>
    </w:p>
    <w:p w14:paraId="213418D7" w14:textId="77777777" w:rsidR="008C61E6" w:rsidRDefault="007E74AB">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74C1F43B" wp14:editId="4FC374D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B056002"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8C61E6" w:rsidRPr="00916357" w14:paraId="3BC050F4" w14:textId="77777777">
        <w:trPr>
          <w:trHeight w:hRule="exact" w:val="797"/>
        </w:trPr>
        <w:tc>
          <w:tcPr>
            <w:tcW w:w="3600" w:type="dxa"/>
            <w:shd w:val="clear" w:color="auto" w:fill="auto"/>
            <w:tcMar>
              <w:top w:w="55" w:type="dxa"/>
              <w:left w:w="55" w:type="dxa"/>
              <w:bottom w:w="55" w:type="dxa"/>
              <w:right w:w="55" w:type="dxa"/>
            </w:tcMar>
          </w:tcPr>
          <w:p w14:paraId="66A9AEAB" w14:textId="77777777" w:rsidR="008C61E6" w:rsidRDefault="008C61E6">
            <w:pPr>
              <w:pStyle w:val="Standard"/>
              <w:ind w:left="629"/>
              <w:jc w:val="right"/>
              <w:rPr>
                <w:rFonts w:ascii="Cambria" w:hAnsi="Cambria"/>
                <w:i/>
                <w:color w:val="000000"/>
                <w:sz w:val="30"/>
                <w:lang w:val="es-MX"/>
              </w:rPr>
            </w:pPr>
          </w:p>
          <w:p w14:paraId="169EC9AA" w14:textId="77777777" w:rsidR="008C61E6" w:rsidRDefault="007E74AB">
            <w:pPr>
              <w:pStyle w:val="Standard"/>
              <w:ind w:left="629"/>
              <w:jc w:val="right"/>
              <w:rPr>
                <w:rFonts w:ascii="Cambria" w:hAnsi="Cambria"/>
                <w:i/>
                <w:color w:val="000000"/>
                <w:sz w:val="30"/>
                <w:lang w:val="es-MX"/>
              </w:rPr>
            </w:pPr>
            <w:r>
              <w:rPr>
                <w:rFonts w:ascii="Cambria" w:hAnsi="Cambria"/>
                <w:i/>
                <w:color w:val="000000"/>
                <w:sz w:val="30"/>
                <w:lang w:val="es-MX"/>
              </w:rPr>
              <w:t xml:space="preserve">Profesor: </w:t>
            </w:r>
          </w:p>
        </w:tc>
        <w:tc>
          <w:tcPr>
            <w:tcW w:w="6854" w:type="dxa"/>
            <w:tcBorders>
              <w:bottom w:val="single" w:sz="2" w:space="0" w:color="000000"/>
            </w:tcBorders>
            <w:shd w:val="clear" w:color="auto" w:fill="auto"/>
            <w:tcMar>
              <w:top w:w="55" w:type="dxa"/>
              <w:left w:w="55" w:type="dxa"/>
              <w:bottom w:w="55" w:type="dxa"/>
              <w:right w:w="55" w:type="dxa"/>
            </w:tcMar>
          </w:tcPr>
          <w:p w14:paraId="64AB35AE" w14:textId="77777777" w:rsidR="008C61E6" w:rsidRDefault="008C61E6">
            <w:pPr>
              <w:pStyle w:val="TableContents"/>
              <w:ind w:left="629"/>
              <w:rPr>
                <w:rFonts w:ascii="Cambria" w:hAnsi="Cambria"/>
                <w:i/>
                <w:color w:val="000000"/>
                <w:sz w:val="30"/>
                <w:lang w:val="es-MX"/>
              </w:rPr>
            </w:pPr>
          </w:p>
          <w:p w14:paraId="17373386" w14:textId="77777777" w:rsidR="008C61E6" w:rsidRPr="00CF5294" w:rsidRDefault="007E74AB">
            <w:pPr>
              <w:pStyle w:val="TableContents"/>
              <w:rPr>
                <w:lang w:val="es-MX"/>
              </w:rPr>
            </w:pPr>
            <w:r>
              <w:rPr>
                <w:rFonts w:ascii="Cambria" w:hAnsi="Cambria"/>
                <w:i/>
                <w:color w:val="000000"/>
                <w:sz w:val="30"/>
                <w:lang w:val="es-MX"/>
              </w:rPr>
              <w:t>M.I. Heriberto García Ledezma</w:t>
            </w:r>
          </w:p>
        </w:tc>
      </w:tr>
      <w:tr w:rsidR="008C61E6" w14:paraId="274CE2CB" w14:textId="77777777">
        <w:trPr>
          <w:trHeight w:hRule="exact" w:val="862"/>
        </w:trPr>
        <w:tc>
          <w:tcPr>
            <w:tcW w:w="3600" w:type="dxa"/>
            <w:shd w:val="clear" w:color="auto" w:fill="auto"/>
            <w:tcMar>
              <w:top w:w="55" w:type="dxa"/>
              <w:left w:w="55" w:type="dxa"/>
              <w:bottom w:w="55" w:type="dxa"/>
              <w:right w:w="55" w:type="dxa"/>
            </w:tcMar>
          </w:tcPr>
          <w:p w14:paraId="5BEE8019" w14:textId="77777777" w:rsidR="008C61E6" w:rsidRDefault="008C61E6">
            <w:pPr>
              <w:pStyle w:val="Standard"/>
              <w:ind w:left="629"/>
              <w:jc w:val="right"/>
              <w:rPr>
                <w:rFonts w:ascii="Cambria" w:hAnsi="Cambria"/>
                <w:i/>
                <w:color w:val="000000"/>
                <w:sz w:val="30"/>
                <w:lang w:val="es-MX"/>
              </w:rPr>
            </w:pPr>
          </w:p>
          <w:p w14:paraId="67B528A7" w14:textId="77777777" w:rsidR="008C61E6" w:rsidRDefault="007E74AB">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BE58C40" w14:textId="77777777" w:rsidR="008C61E6" w:rsidRDefault="008C61E6">
            <w:pPr>
              <w:pStyle w:val="TableContents"/>
              <w:ind w:left="629"/>
              <w:rPr>
                <w:rFonts w:ascii="Cambria" w:hAnsi="Cambria"/>
                <w:i/>
                <w:color w:val="000000"/>
                <w:sz w:val="30"/>
                <w:lang w:val="es-MX"/>
              </w:rPr>
            </w:pPr>
          </w:p>
          <w:p w14:paraId="20423736" w14:textId="77777777" w:rsidR="008C61E6" w:rsidRDefault="007E74AB">
            <w:pPr>
              <w:pStyle w:val="TableContents"/>
            </w:pPr>
            <w:r>
              <w:rPr>
                <w:rFonts w:ascii="Cambria" w:hAnsi="Cambria"/>
                <w:i/>
                <w:color w:val="000000"/>
                <w:sz w:val="30"/>
                <w:lang w:val="es-MX"/>
              </w:rPr>
              <w:t>Fundamentos de programación</w:t>
            </w:r>
          </w:p>
        </w:tc>
      </w:tr>
      <w:tr w:rsidR="008C61E6" w14:paraId="2E371264" w14:textId="77777777">
        <w:trPr>
          <w:trHeight w:hRule="exact" w:val="792"/>
        </w:trPr>
        <w:tc>
          <w:tcPr>
            <w:tcW w:w="3600" w:type="dxa"/>
            <w:shd w:val="clear" w:color="auto" w:fill="auto"/>
            <w:tcMar>
              <w:top w:w="55" w:type="dxa"/>
              <w:left w:w="55" w:type="dxa"/>
              <w:bottom w:w="55" w:type="dxa"/>
              <w:right w:w="55" w:type="dxa"/>
            </w:tcMar>
          </w:tcPr>
          <w:p w14:paraId="4BA546DC" w14:textId="77777777" w:rsidR="008C61E6" w:rsidRDefault="008C61E6">
            <w:pPr>
              <w:pStyle w:val="Standard"/>
              <w:ind w:left="629"/>
              <w:jc w:val="right"/>
              <w:rPr>
                <w:rFonts w:ascii="Cambria" w:hAnsi="Cambria"/>
                <w:i/>
                <w:color w:val="000000"/>
                <w:sz w:val="30"/>
                <w:lang w:val="es-MX"/>
              </w:rPr>
            </w:pPr>
          </w:p>
          <w:p w14:paraId="1E9C39D8" w14:textId="77777777" w:rsidR="008C61E6" w:rsidRDefault="007E74AB">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6A63D7BA" w14:textId="77777777" w:rsidR="008C61E6" w:rsidRDefault="008C61E6">
            <w:pPr>
              <w:pStyle w:val="TableContents"/>
              <w:ind w:left="629"/>
              <w:rPr>
                <w:rFonts w:ascii="Cambria" w:hAnsi="Cambria"/>
                <w:i/>
                <w:color w:val="000000"/>
                <w:sz w:val="30"/>
                <w:lang w:val="es-MX"/>
              </w:rPr>
            </w:pPr>
          </w:p>
          <w:p w14:paraId="1357E69F" w14:textId="77777777" w:rsidR="008C61E6" w:rsidRDefault="007E74AB">
            <w:pPr>
              <w:pStyle w:val="TableContents"/>
            </w:pPr>
            <w:r>
              <w:rPr>
                <w:rFonts w:ascii="Cambria" w:hAnsi="Cambria"/>
                <w:i/>
                <w:color w:val="000000"/>
                <w:sz w:val="30"/>
                <w:lang w:val="es-MX"/>
              </w:rPr>
              <w:t>33</w:t>
            </w:r>
          </w:p>
        </w:tc>
      </w:tr>
      <w:tr w:rsidR="008C61E6" w14:paraId="47413BC6" w14:textId="77777777">
        <w:trPr>
          <w:trHeight w:hRule="exact" w:val="797"/>
        </w:trPr>
        <w:tc>
          <w:tcPr>
            <w:tcW w:w="3600" w:type="dxa"/>
            <w:shd w:val="clear" w:color="auto" w:fill="auto"/>
            <w:tcMar>
              <w:top w:w="55" w:type="dxa"/>
              <w:left w:w="55" w:type="dxa"/>
              <w:bottom w:w="55" w:type="dxa"/>
              <w:right w:w="55" w:type="dxa"/>
            </w:tcMar>
          </w:tcPr>
          <w:p w14:paraId="11C95BC0" w14:textId="77777777" w:rsidR="008C61E6" w:rsidRDefault="008C61E6">
            <w:pPr>
              <w:pStyle w:val="Standard"/>
              <w:ind w:left="629"/>
              <w:jc w:val="right"/>
              <w:rPr>
                <w:rFonts w:ascii="Cambria" w:hAnsi="Cambria"/>
                <w:i/>
                <w:color w:val="000000"/>
                <w:sz w:val="30"/>
                <w:lang w:val="es-MX"/>
              </w:rPr>
            </w:pPr>
          </w:p>
          <w:p w14:paraId="74D18AEC" w14:textId="77777777" w:rsidR="008C61E6" w:rsidRDefault="007E74AB">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25CB6617" w14:textId="77777777" w:rsidR="008C61E6" w:rsidRDefault="008C61E6">
            <w:pPr>
              <w:pStyle w:val="TableContents"/>
              <w:ind w:left="629"/>
              <w:rPr>
                <w:rFonts w:ascii="Cambria" w:hAnsi="Cambria"/>
                <w:i/>
                <w:color w:val="000000"/>
                <w:sz w:val="30"/>
                <w:lang w:val="es-MX"/>
              </w:rPr>
            </w:pPr>
          </w:p>
          <w:p w14:paraId="071838A1" w14:textId="6A1C3F73" w:rsidR="008C61E6" w:rsidRDefault="00CF5294">
            <w:pPr>
              <w:pStyle w:val="TableContents"/>
              <w:rPr>
                <w:lang w:val="es-MX"/>
              </w:rPr>
            </w:pPr>
            <w:r>
              <w:rPr>
                <w:rFonts w:ascii="Cambria" w:hAnsi="Cambria"/>
                <w:i/>
                <w:color w:val="000000"/>
                <w:sz w:val="30"/>
                <w:lang w:val="es-MX"/>
              </w:rPr>
              <w:t>XX</w:t>
            </w:r>
          </w:p>
        </w:tc>
      </w:tr>
      <w:tr w:rsidR="008C61E6" w14:paraId="762631EE" w14:textId="77777777">
        <w:trPr>
          <w:trHeight w:hRule="exact" w:val="792"/>
        </w:trPr>
        <w:tc>
          <w:tcPr>
            <w:tcW w:w="3600" w:type="dxa"/>
            <w:shd w:val="clear" w:color="auto" w:fill="auto"/>
            <w:tcMar>
              <w:top w:w="55" w:type="dxa"/>
              <w:left w:w="55" w:type="dxa"/>
              <w:bottom w:w="55" w:type="dxa"/>
              <w:right w:w="55" w:type="dxa"/>
            </w:tcMar>
          </w:tcPr>
          <w:p w14:paraId="2C9EF91E" w14:textId="77777777" w:rsidR="008C61E6" w:rsidRDefault="008C61E6">
            <w:pPr>
              <w:pStyle w:val="Standard"/>
              <w:ind w:left="629"/>
              <w:jc w:val="right"/>
              <w:rPr>
                <w:rFonts w:ascii="Cambria" w:hAnsi="Cambria"/>
                <w:i/>
                <w:color w:val="000000"/>
                <w:sz w:val="30"/>
                <w:lang w:val="es-MX"/>
              </w:rPr>
            </w:pPr>
          </w:p>
          <w:p w14:paraId="69C7B3BC" w14:textId="77777777" w:rsidR="008C61E6" w:rsidRDefault="007E74AB">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2D472A36" w14:textId="77777777" w:rsidR="008C61E6" w:rsidRDefault="008C61E6">
            <w:pPr>
              <w:pStyle w:val="TableContents"/>
              <w:ind w:left="629"/>
              <w:rPr>
                <w:rFonts w:ascii="Cambria" w:hAnsi="Cambria"/>
                <w:i/>
                <w:color w:val="000000"/>
                <w:sz w:val="30"/>
                <w:lang w:val="es-MX"/>
              </w:rPr>
            </w:pPr>
          </w:p>
          <w:p w14:paraId="1E2B1736" w14:textId="3296B90C" w:rsidR="008C61E6" w:rsidRDefault="001112C1">
            <w:pPr>
              <w:pStyle w:val="TableContents"/>
            </w:pPr>
            <w:r>
              <w:rPr>
                <w:rFonts w:ascii="Cambria" w:hAnsi="Cambria"/>
                <w:i/>
                <w:color w:val="000000"/>
                <w:sz w:val="30"/>
                <w:lang w:val="es-MX"/>
              </w:rPr>
              <w:t xml:space="preserve">Ramos Carpio Román </w:t>
            </w:r>
          </w:p>
        </w:tc>
      </w:tr>
      <w:tr w:rsidR="008C61E6" w14:paraId="1511FC99" w14:textId="77777777">
        <w:trPr>
          <w:trHeight w:hRule="exact" w:val="783"/>
        </w:trPr>
        <w:tc>
          <w:tcPr>
            <w:tcW w:w="3600" w:type="dxa"/>
            <w:shd w:val="clear" w:color="auto" w:fill="auto"/>
            <w:tcMar>
              <w:top w:w="55" w:type="dxa"/>
              <w:left w:w="55" w:type="dxa"/>
              <w:bottom w:w="55" w:type="dxa"/>
              <w:right w:w="55" w:type="dxa"/>
            </w:tcMar>
          </w:tcPr>
          <w:p w14:paraId="325663F5" w14:textId="77777777" w:rsidR="008C61E6" w:rsidRDefault="007E74AB">
            <w:pPr>
              <w:pStyle w:val="Cambria"/>
              <w:ind w:left="629"/>
              <w:jc w:val="right"/>
              <w:rPr>
                <w:rFonts w:ascii="Cambria" w:hAnsi="Cambria"/>
                <w:i/>
                <w:color w:val="000000"/>
                <w:sz w:val="30"/>
                <w:lang w:val="es-MX"/>
              </w:rPr>
            </w:pPr>
            <w:r>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37458871" w14:textId="77777777" w:rsidR="008C61E6" w:rsidRDefault="008C61E6">
            <w:pPr>
              <w:pStyle w:val="TableContents"/>
              <w:rPr>
                <w:lang w:val="es-MX"/>
              </w:rPr>
            </w:pPr>
          </w:p>
          <w:p w14:paraId="01903A1C" w14:textId="77777777" w:rsidR="008C61E6" w:rsidRDefault="007E74AB">
            <w:pPr>
              <w:pStyle w:val="TableContents"/>
            </w:pPr>
            <w:r>
              <w:rPr>
                <w:rFonts w:ascii="Cambria" w:hAnsi="Cambria"/>
                <w:i/>
                <w:color w:val="000000"/>
                <w:sz w:val="30"/>
                <w:lang w:val="es-MX"/>
              </w:rPr>
              <w:t>XX</w:t>
            </w:r>
          </w:p>
        </w:tc>
      </w:tr>
      <w:tr w:rsidR="008C61E6" w14:paraId="13B91779" w14:textId="77777777">
        <w:trPr>
          <w:trHeight w:hRule="exact" w:val="811"/>
        </w:trPr>
        <w:tc>
          <w:tcPr>
            <w:tcW w:w="3600" w:type="dxa"/>
            <w:shd w:val="clear" w:color="auto" w:fill="auto"/>
            <w:tcMar>
              <w:top w:w="55" w:type="dxa"/>
              <w:left w:w="55" w:type="dxa"/>
              <w:bottom w:w="55" w:type="dxa"/>
              <w:right w:w="55" w:type="dxa"/>
            </w:tcMar>
          </w:tcPr>
          <w:p w14:paraId="6E142471" w14:textId="77777777" w:rsidR="008C61E6" w:rsidRDefault="008C61E6">
            <w:pPr>
              <w:pStyle w:val="Cambria"/>
              <w:ind w:left="629"/>
              <w:jc w:val="right"/>
              <w:rPr>
                <w:rFonts w:ascii="Cambria" w:hAnsi="Cambria"/>
                <w:i/>
                <w:color w:val="000000"/>
                <w:sz w:val="30"/>
                <w:lang w:val="es-MX"/>
              </w:rPr>
            </w:pPr>
          </w:p>
          <w:p w14:paraId="15C6E47F" w14:textId="77777777" w:rsidR="008C61E6" w:rsidRDefault="007E74AB">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0A38AB7D" w14:textId="77777777" w:rsidR="008C61E6" w:rsidRDefault="008C61E6">
            <w:pPr>
              <w:pStyle w:val="TableContents"/>
              <w:rPr>
                <w:lang w:val="es-MX"/>
              </w:rPr>
            </w:pPr>
          </w:p>
          <w:p w14:paraId="3B179B99" w14:textId="77777777" w:rsidR="008C61E6" w:rsidRDefault="007E74AB">
            <w:pPr>
              <w:pStyle w:val="TableContents"/>
            </w:pPr>
            <w:r>
              <w:rPr>
                <w:rFonts w:ascii="Cambria" w:hAnsi="Cambria"/>
                <w:i/>
                <w:color w:val="000000"/>
                <w:sz w:val="30"/>
                <w:lang w:val="es-MX"/>
              </w:rPr>
              <w:t>XX</w:t>
            </w:r>
          </w:p>
        </w:tc>
      </w:tr>
      <w:tr w:rsidR="008C61E6" w14:paraId="2B2CAFAE" w14:textId="77777777">
        <w:trPr>
          <w:trHeight w:hRule="exact" w:val="798"/>
        </w:trPr>
        <w:tc>
          <w:tcPr>
            <w:tcW w:w="3600" w:type="dxa"/>
            <w:shd w:val="clear" w:color="auto" w:fill="auto"/>
            <w:tcMar>
              <w:top w:w="55" w:type="dxa"/>
              <w:left w:w="55" w:type="dxa"/>
              <w:bottom w:w="55" w:type="dxa"/>
              <w:right w:w="55" w:type="dxa"/>
            </w:tcMar>
          </w:tcPr>
          <w:p w14:paraId="3EC63D19" w14:textId="77777777" w:rsidR="008C61E6" w:rsidRDefault="008C61E6">
            <w:pPr>
              <w:pStyle w:val="Standard"/>
              <w:ind w:left="629"/>
              <w:jc w:val="right"/>
              <w:rPr>
                <w:rFonts w:ascii="Cambria" w:hAnsi="Cambria"/>
                <w:i/>
                <w:color w:val="000000"/>
                <w:sz w:val="30"/>
                <w:lang w:val="es-MX"/>
              </w:rPr>
            </w:pPr>
          </w:p>
          <w:p w14:paraId="5622AE24" w14:textId="77777777" w:rsidR="008C61E6" w:rsidRDefault="007E74AB">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B7F6E8D" w14:textId="77777777" w:rsidR="008C61E6" w:rsidRDefault="008C61E6">
            <w:pPr>
              <w:pStyle w:val="TableContents"/>
              <w:ind w:left="629"/>
              <w:rPr>
                <w:rFonts w:ascii="Cambria" w:hAnsi="Cambria"/>
                <w:i/>
                <w:color w:val="000000"/>
                <w:sz w:val="30"/>
                <w:lang w:val="es-MX"/>
              </w:rPr>
            </w:pPr>
          </w:p>
          <w:p w14:paraId="32C0D809" w14:textId="77777777" w:rsidR="008C61E6" w:rsidRDefault="007E74AB">
            <w:pPr>
              <w:pStyle w:val="TableContents"/>
            </w:pPr>
            <w:r>
              <w:rPr>
                <w:rFonts w:ascii="Cambria" w:hAnsi="Cambria"/>
                <w:i/>
                <w:color w:val="000000"/>
                <w:sz w:val="30"/>
                <w:lang w:val="es-MX"/>
              </w:rPr>
              <w:t>2020-1</w:t>
            </w:r>
          </w:p>
        </w:tc>
      </w:tr>
      <w:tr w:rsidR="008C61E6" w14:paraId="2951B301" w14:textId="77777777">
        <w:trPr>
          <w:trHeight w:hRule="exact" w:val="791"/>
        </w:trPr>
        <w:tc>
          <w:tcPr>
            <w:tcW w:w="3600" w:type="dxa"/>
            <w:shd w:val="clear" w:color="auto" w:fill="auto"/>
            <w:tcMar>
              <w:top w:w="55" w:type="dxa"/>
              <w:left w:w="55" w:type="dxa"/>
              <w:bottom w:w="55" w:type="dxa"/>
              <w:right w:w="55" w:type="dxa"/>
            </w:tcMar>
          </w:tcPr>
          <w:p w14:paraId="6C5C7AF4" w14:textId="77777777" w:rsidR="008C61E6" w:rsidRDefault="008C61E6">
            <w:pPr>
              <w:pStyle w:val="Standard"/>
              <w:ind w:left="629"/>
              <w:jc w:val="right"/>
              <w:rPr>
                <w:rFonts w:ascii="Cambria" w:hAnsi="Cambria"/>
                <w:i/>
                <w:color w:val="000000"/>
                <w:sz w:val="30"/>
              </w:rPr>
            </w:pPr>
          </w:p>
          <w:p w14:paraId="32E5CD31" w14:textId="77777777" w:rsidR="008C61E6" w:rsidRDefault="007E74AB">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5436AE8B" w14:textId="77777777" w:rsidR="008C61E6" w:rsidRDefault="008C61E6">
            <w:pPr>
              <w:pStyle w:val="TableContents"/>
              <w:rPr>
                <w:rFonts w:ascii="Cambria" w:hAnsi="Cambria"/>
                <w:i/>
                <w:color w:val="000000"/>
                <w:sz w:val="30"/>
                <w:lang w:val="es-MX"/>
              </w:rPr>
            </w:pPr>
          </w:p>
          <w:p w14:paraId="7E7D55CE" w14:textId="361CF2C1" w:rsidR="001112C1" w:rsidRDefault="001112C1">
            <w:pPr>
              <w:pStyle w:val="TableContents"/>
            </w:pPr>
            <w:r>
              <w:rPr>
                <w:rFonts w:ascii="Cambria" w:hAnsi="Cambria"/>
                <w:i/>
                <w:color w:val="000000"/>
                <w:sz w:val="30"/>
                <w:lang w:val="es-MX"/>
              </w:rPr>
              <w:t>22/08/2019</w:t>
            </w:r>
          </w:p>
        </w:tc>
      </w:tr>
      <w:tr w:rsidR="008C61E6" w14:paraId="38900ADC" w14:textId="77777777">
        <w:trPr>
          <w:trHeight w:hRule="exact" w:val="894"/>
        </w:trPr>
        <w:tc>
          <w:tcPr>
            <w:tcW w:w="3600" w:type="dxa"/>
            <w:shd w:val="clear" w:color="auto" w:fill="auto"/>
            <w:tcMar>
              <w:top w:w="55" w:type="dxa"/>
              <w:left w:w="55" w:type="dxa"/>
              <w:bottom w:w="55" w:type="dxa"/>
              <w:right w:w="55" w:type="dxa"/>
            </w:tcMar>
          </w:tcPr>
          <w:p w14:paraId="3E4CE7E2" w14:textId="77777777" w:rsidR="008C61E6" w:rsidRDefault="008C61E6">
            <w:pPr>
              <w:pStyle w:val="Standard"/>
              <w:ind w:left="629"/>
              <w:jc w:val="right"/>
              <w:rPr>
                <w:rFonts w:ascii="Cambria" w:hAnsi="Cambria"/>
                <w:i/>
                <w:color w:val="000000"/>
                <w:sz w:val="30"/>
              </w:rPr>
            </w:pPr>
          </w:p>
          <w:p w14:paraId="27689D9F" w14:textId="77777777" w:rsidR="008C61E6" w:rsidRDefault="007E74AB">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373B267" w14:textId="77777777" w:rsidR="008C61E6" w:rsidRDefault="008C61E6">
            <w:pPr>
              <w:pStyle w:val="TableContents"/>
              <w:ind w:left="629"/>
            </w:pPr>
          </w:p>
        </w:tc>
      </w:tr>
      <w:tr w:rsidR="008C61E6" w14:paraId="69E20F8A" w14:textId="77777777">
        <w:trPr>
          <w:trHeight w:hRule="exact" w:val="720"/>
        </w:trPr>
        <w:tc>
          <w:tcPr>
            <w:tcW w:w="3600" w:type="dxa"/>
            <w:shd w:val="clear" w:color="auto" w:fill="auto"/>
            <w:tcMar>
              <w:top w:w="55" w:type="dxa"/>
              <w:left w:w="55" w:type="dxa"/>
              <w:bottom w:w="55" w:type="dxa"/>
              <w:right w:w="55" w:type="dxa"/>
            </w:tcMar>
          </w:tcPr>
          <w:p w14:paraId="08FD7410" w14:textId="77777777" w:rsidR="008C61E6" w:rsidRDefault="008C61E6">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7E5A50FE" w14:textId="77777777" w:rsidR="008C61E6" w:rsidRDefault="008C61E6">
            <w:pPr>
              <w:pStyle w:val="TableContents"/>
              <w:ind w:left="629"/>
            </w:pPr>
          </w:p>
        </w:tc>
      </w:tr>
    </w:tbl>
    <w:p w14:paraId="207B174C" w14:textId="77777777" w:rsidR="008C61E6" w:rsidRDefault="008C61E6">
      <w:pPr>
        <w:pStyle w:val="Standard"/>
      </w:pPr>
    </w:p>
    <w:p w14:paraId="2D39833F" w14:textId="77777777" w:rsidR="008C61E6" w:rsidRDefault="008C61E6">
      <w:pPr>
        <w:pStyle w:val="Standard"/>
      </w:pPr>
    </w:p>
    <w:p w14:paraId="126CCA0D" w14:textId="3C1FC1F2" w:rsidR="008C61E6" w:rsidRDefault="007E74AB">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4B9D577E" w14:textId="77777777" w:rsidR="00260CF0" w:rsidRDefault="00260CF0" w:rsidP="00260CF0">
      <w:pPr>
        <w:pStyle w:val="Ttulo1"/>
        <w:tabs>
          <w:tab w:val="left" w:pos="10770"/>
        </w:tabs>
        <w:rPr>
          <w:lang w:val="es-MX"/>
        </w:rPr>
      </w:pPr>
    </w:p>
    <w:p w14:paraId="69706A2A" w14:textId="6A43F1BA" w:rsidR="00260CF0" w:rsidRPr="00260CF0" w:rsidRDefault="00260CF0" w:rsidP="00260CF0">
      <w:pPr>
        <w:pStyle w:val="Ttulo1"/>
        <w:tabs>
          <w:tab w:val="left" w:pos="10770"/>
        </w:tabs>
        <w:rPr>
          <w:lang w:val="es-MX"/>
        </w:rPr>
      </w:pPr>
      <w:r w:rsidRPr="009B40D4">
        <w:rPr>
          <w:color w:val="4472C4" w:themeColor="accent1"/>
          <w:lang w:val="es-MX"/>
        </w:rPr>
        <w:t>OBJETIVOS</w:t>
      </w:r>
      <w:r w:rsidRPr="00260CF0">
        <w:rPr>
          <w:lang w:val="es-MX"/>
        </w:rPr>
        <w:tab/>
      </w:r>
    </w:p>
    <w:p w14:paraId="18A5C9B7" w14:textId="77777777" w:rsidR="00260CF0" w:rsidRPr="00260CF0" w:rsidRDefault="00260CF0" w:rsidP="00260CF0">
      <w:pPr>
        <w:rPr>
          <w:lang w:val="es-MX"/>
        </w:rPr>
      </w:pPr>
      <w:r w:rsidRPr="00260CF0">
        <w:rPr>
          <w:lang w:val="es-MX"/>
        </w:rPr>
        <w:t>Aquí se escribirán los objetivos indicados en la práctica</w:t>
      </w:r>
    </w:p>
    <w:p w14:paraId="2B384002" w14:textId="77777777" w:rsidR="00260CF0" w:rsidRPr="00260CF0" w:rsidRDefault="00260CF0" w:rsidP="00260CF0">
      <w:pPr>
        <w:rPr>
          <w:lang w:val="es-MX"/>
        </w:rPr>
      </w:pPr>
    </w:p>
    <w:p w14:paraId="27FC4DFE" w14:textId="0F999DAC" w:rsidR="00260CF0" w:rsidRDefault="00260CF0" w:rsidP="00260CF0">
      <w:pPr>
        <w:pStyle w:val="Ttulo1"/>
        <w:tabs>
          <w:tab w:val="left" w:pos="4962"/>
        </w:tabs>
        <w:rPr>
          <w:color w:val="4472C4" w:themeColor="accent1"/>
          <w:lang w:val="es-MX"/>
        </w:rPr>
      </w:pPr>
      <w:r w:rsidRPr="009B40D4">
        <w:rPr>
          <w:color w:val="4472C4" w:themeColor="accent1"/>
          <w:lang w:val="es-MX"/>
        </w:rPr>
        <w:t>DESARROLLO</w:t>
      </w:r>
    </w:p>
    <w:p w14:paraId="134294DF" w14:textId="461C5157" w:rsidR="001112C1" w:rsidRDefault="001112C1" w:rsidP="001112C1">
      <w:pPr>
        <w:pStyle w:val="Textbody"/>
        <w:rPr>
          <w:lang w:val="es-MX"/>
        </w:rPr>
      </w:pPr>
      <w:r>
        <w:rPr>
          <w:lang w:val="es-MX"/>
        </w:rPr>
        <w:t xml:space="preserve">Ejercicio 1.- Actividad en casa Github </w:t>
      </w:r>
    </w:p>
    <w:p w14:paraId="47693FA9" w14:textId="7C1118DE" w:rsidR="00CA02B8" w:rsidRDefault="00CA02B8" w:rsidP="001112C1">
      <w:pPr>
        <w:pStyle w:val="Textbody"/>
        <w:rPr>
          <w:lang w:val="es-MX"/>
        </w:rPr>
      </w:pPr>
      <w:r>
        <w:rPr>
          <w:lang w:val="es-MX"/>
        </w:rPr>
        <w:t xml:space="preserve">Creando archivo </w:t>
      </w:r>
    </w:p>
    <w:p w14:paraId="0376F796" w14:textId="7D4CE0D1" w:rsidR="001112C1" w:rsidRDefault="00CA02B8" w:rsidP="001112C1">
      <w:pPr>
        <w:pStyle w:val="Textbody"/>
        <w:rPr>
          <w:lang w:val="es-MX"/>
        </w:rPr>
      </w:pPr>
      <w:r>
        <w:rPr>
          <w:noProof/>
          <w:lang w:val="es-MX"/>
        </w:rPr>
        <w:drawing>
          <wp:inline distT="0" distB="0" distL="0" distR="0" wp14:anchorId="6BBF3CA0" wp14:editId="38DC7A4E">
            <wp:extent cx="5245100" cy="327799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9-08-19 a la(s) 16.20.2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49312" cy="3280631"/>
                    </a:xfrm>
                    <a:prstGeom prst="rect">
                      <a:avLst/>
                    </a:prstGeom>
                  </pic:spPr>
                </pic:pic>
              </a:graphicData>
            </a:graphic>
          </wp:inline>
        </w:drawing>
      </w:r>
    </w:p>
    <w:p w14:paraId="23B17596" w14:textId="2B8E632A" w:rsidR="00260CF0" w:rsidRDefault="00CA02B8" w:rsidP="00AB1DD3">
      <w:pPr>
        <w:pStyle w:val="Textbody"/>
        <w:rPr>
          <w:lang w:val="es-MX"/>
        </w:rPr>
      </w:pPr>
      <w:r>
        <w:rPr>
          <w:lang w:val="es-MX"/>
        </w:rPr>
        <w:t>Imagen y pdf en repositorio</w:t>
      </w:r>
    </w:p>
    <w:p w14:paraId="29797BF7" w14:textId="77777777" w:rsidR="007403C5" w:rsidRDefault="00CA02B8" w:rsidP="00260CF0">
      <w:pPr>
        <w:rPr>
          <w:lang w:val="es-MX"/>
        </w:rPr>
      </w:pPr>
      <w:r>
        <w:rPr>
          <w:noProof/>
          <w:lang w:val="es-MX"/>
        </w:rPr>
        <w:drawing>
          <wp:inline distT="0" distB="0" distL="0" distR="0" wp14:anchorId="64AA101F" wp14:editId="0B1C4F16">
            <wp:extent cx="5232400" cy="327006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9-08-19 a la(s) 16.28.0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42676" cy="3276483"/>
                    </a:xfrm>
                    <a:prstGeom prst="rect">
                      <a:avLst/>
                    </a:prstGeom>
                  </pic:spPr>
                </pic:pic>
              </a:graphicData>
            </a:graphic>
          </wp:inline>
        </w:drawing>
      </w:r>
    </w:p>
    <w:p w14:paraId="658F8D9E" w14:textId="77777777" w:rsidR="007403C5" w:rsidRDefault="007403C5" w:rsidP="00260CF0">
      <w:pPr>
        <w:rPr>
          <w:lang w:val="es-MX"/>
        </w:rPr>
      </w:pPr>
    </w:p>
    <w:p w14:paraId="739D0855" w14:textId="77777777" w:rsidR="00AB1DD3" w:rsidRDefault="00AB1DD3" w:rsidP="00260CF0">
      <w:pPr>
        <w:rPr>
          <w:lang w:val="es-MX"/>
        </w:rPr>
      </w:pPr>
    </w:p>
    <w:p w14:paraId="77F206C5" w14:textId="107F02D9" w:rsidR="007403C5" w:rsidRDefault="007403C5" w:rsidP="00260CF0">
      <w:pPr>
        <w:rPr>
          <w:lang w:val="es-MX"/>
        </w:rPr>
      </w:pPr>
      <w:r>
        <w:rPr>
          <w:lang w:val="es-MX"/>
        </w:rPr>
        <w:t xml:space="preserve">Revisando la historia del repositorio </w:t>
      </w:r>
    </w:p>
    <w:p w14:paraId="5F8C4051" w14:textId="502A15CE" w:rsidR="007403C5" w:rsidRDefault="007403C5" w:rsidP="00260CF0">
      <w:pPr>
        <w:rPr>
          <w:lang w:val="es-MX"/>
        </w:rPr>
      </w:pPr>
      <w:r>
        <w:rPr>
          <w:noProof/>
          <w:lang w:val="es-MX"/>
        </w:rPr>
        <w:drawing>
          <wp:inline distT="0" distB="0" distL="0" distR="0" wp14:anchorId="66D3B137" wp14:editId="597A9EC7">
            <wp:extent cx="5157788" cy="3223433"/>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9-08-19 a la(s) 23.56.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6481" cy="3247615"/>
                    </a:xfrm>
                    <a:prstGeom prst="rect">
                      <a:avLst/>
                    </a:prstGeom>
                  </pic:spPr>
                </pic:pic>
              </a:graphicData>
            </a:graphic>
          </wp:inline>
        </w:drawing>
      </w:r>
      <w:r>
        <w:rPr>
          <w:lang w:val="es-MX"/>
        </w:rPr>
        <w:t xml:space="preserve"> </w:t>
      </w:r>
    </w:p>
    <w:p w14:paraId="79934DAF" w14:textId="23182837" w:rsidR="00AB1DD3" w:rsidRDefault="00AB1DD3" w:rsidP="00260CF0">
      <w:pPr>
        <w:rPr>
          <w:lang w:val="es-MX"/>
        </w:rPr>
      </w:pPr>
    </w:p>
    <w:p w14:paraId="70CB8059" w14:textId="4C4AE9E4" w:rsidR="00AB1DD3" w:rsidRDefault="00AB1DD3" w:rsidP="00260CF0">
      <w:pPr>
        <w:rPr>
          <w:lang w:val="es-MX"/>
        </w:rPr>
      </w:pPr>
      <w:r>
        <w:rPr>
          <w:lang w:val="es-MX"/>
        </w:rPr>
        <w:t xml:space="preserve">Ejercicio 2.- busquedas en google </w:t>
      </w:r>
    </w:p>
    <w:p w14:paraId="70FBA2EC" w14:textId="77777777" w:rsidR="00FC7F9F" w:rsidRDefault="00FC7F9F" w:rsidP="00260CF0">
      <w:pPr>
        <w:rPr>
          <w:lang w:val="es-MX"/>
        </w:rPr>
      </w:pPr>
    </w:p>
    <w:p w14:paraId="0A02A43B" w14:textId="65ED26FD" w:rsidR="00AB1DD3" w:rsidRDefault="00FC7F9F" w:rsidP="00260CF0">
      <w:pPr>
        <w:rPr>
          <w:lang w:val="es-MX"/>
        </w:rPr>
      </w:pPr>
      <w:r>
        <w:rPr>
          <w:lang w:val="es-MX"/>
        </w:rPr>
        <w:t xml:space="preserve">Se busco imágenes de rock o metal, excluyendo la palabra metallica </w:t>
      </w:r>
    </w:p>
    <w:p w14:paraId="4E806F82" w14:textId="55FDA0A9" w:rsidR="00AB1DD3" w:rsidRDefault="00AB1DD3" w:rsidP="00260CF0">
      <w:pPr>
        <w:rPr>
          <w:lang w:val="es-MX"/>
        </w:rPr>
      </w:pPr>
      <w:r>
        <w:rPr>
          <w:noProof/>
          <w:lang w:val="es-MX"/>
        </w:rPr>
        <w:drawing>
          <wp:inline distT="0" distB="0" distL="0" distR="0" wp14:anchorId="1A3A7A49" wp14:editId="04E6ECC9">
            <wp:extent cx="5211362" cy="32569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9-08-19 a la(s) 22.13.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64726" cy="3290265"/>
                    </a:xfrm>
                    <a:prstGeom prst="rect">
                      <a:avLst/>
                    </a:prstGeom>
                  </pic:spPr>
                </pic:pic>
              </a:graphicData>
            </a:graphic>
          </wp:inline>
        </w:drawing>
      </w:r>
    </w:p>
    <w:p w14:paraId="7E094AAF" w14:textId="45830CDE" w:rsidR="00FC7F9F" w:rsidRDefault="00FC7F9F" w:rsidP="00260CF0">
      <w:pPr>
        <w:rPr>
          <w:lang w:val="es-MX"/>
        </w:rPr>
      </w:pPr>
    </w:p>
    <w:p w14:paraId="540B93B1" w14:textId="77777777" w:rsidR="00FC7F9F" w:rsidRDefault="00FC7F9F" w:rsidP="00260CF0">
      <w:pPr>
        <w:rPr>
          <w:noProof/>
          <w:lang w:val="es-MX"/>
        </w:rPr>
      </w:pPr>
    </w:p>
    <w:p w14:paraId="04FB903D" w14:textId="77777777" w:rsidR="00FC7F9F" w:rsidRDefault="00FC7F9F" w:rsidP="00260CF0">
      <w:pPr>
        <w:rPr>
          <w:noProof/>
          <w:lang w:val="es-MX"/>
        </w:rPr>
      </w:pPr>
    </w:p>
    <w:p w14:paraId="42EF2898" w14:textId="77777777" w:rsidR="00FC7F9F" w:rsidRDefault="00FC7F9F" w:rsidP="00260CF0">
      <w:pPr>
        <w:rPr>
          <w:noProof/>
          <w:lang w:val="es-MX"/>
        </w:rPr>
      </w:pPr>
    </w:p>
    <w:p w14:paraId="36B67BD0" w14:textId="77777777" w:rsidR="00FC7F9F" w:rsidRDefault="00FC7F9F" w:rsidP="00260CF0">
      <w:pPr>
        <w:rPr>
          <w:noProof/>
          <w:lang w:val="es-MX"/>
        </w:rPr>
      </w:pPr>
    </w:p>
    <w:p w14:paraId="744FB7B6" w14:textId="77777777" w:rsidR="00FC7F9F" w:rsidRDefault="00FC7F9F" w:rsidP="00260CF0">
      <w:pPr>
        <w:rPr>
          <w:noProof/>
          <w:lang w:val="es-MX"/>
        </w:rPr>
      </w:pPr>
    </w:p>
    <w:p w14:paraId="25B11C7E" w14:textId="77777777" w:rsidR="00FC7F9F" w:rsidRDefault="00FC7F9F" w:rsidP="00260CF0">
      <w:pPr>
        <w:rPr>
          <w:noProof/>
          <w:lang w:val="es-MX"/>
        </w:rPr>
      </w:pPr>
    </w:p>
    <w:p w14:paraId="639963B9" w14:textId="77777777" w:rsidR="00FC7F9F" w:rsidRDefault="00FC7F9F" w:rsidP="00260CF0">
      <w:pPr>
        <w:rPr>
          <w:noProof/>
          <w:lang w:val="es-MX"/>
        </w:rPr>
      </w:pPr>
    </w:p>
    <w:p w14:paraId="4E12554C" w14:textId="77777777" w:rsidR="00FC7F9F" w:rsidRDefault="00FC7F9F" w:rsidP="00260CF0">
      <w:pPr>
        <w:rPr>
          <w:noProof/>
          <w:lang w:val="es-MX"/>
        </w:rPr>
      </w:pPr>
    </w:p>
    <w:p w14:paraId="4C8A4EAA" w14:textId="77777777" w:rsidR="00FC7F9F" w:rsidRDefault="00FC7F9F" w:rsidP="00260CF0">
      <w:pPr>
        <w:rPr>
          <w:noProof/>
          <w:lang w:val="es-MX"/>
        </w:rPr>
      </w:pPr>
    </w:p>
    <w:p w14:paraId="0EA3435A" w14:textId="77777777" w:rsidR="00FC7F9F" w:rsidRDefault="00FC7F9F" w:rsidP="00260CF0">
      <w:pPr>
        <w:rPr>
          <w:noProof/>
          <w:lang w:val="es-MX"/>
        </w:rPr>
      </w:pPr>
    </w:p>
    <w:p w14:paraId="4F916CB3" w14:textId="285B9050" w:rsidR="00FC7F9F" w:rsidRDefault="00FC7F9F" w:rsidP="00260CF0">
      <w:pPr>
        <w:rPr>
          <w:noProof/>
          <w:lang w:val="es-MX"/>
        </w:rPr>
      </w:pPr>
      <w:r>
        <w:rPr>
          <w:noProof/>
          <w:lang w:val="es-MX"/>
        </w:rPr>
        <w:lastRenderedPageBreak/>
        <w:t>Se busco datos solo pertenecientes a la pretemporada de la nfl 2019</w:t>
      </w:r>
    </w:p>
    <w:p w14:paraId="5BBC24E1" w14:textId="10369D55" w:rsidR="00FC7F9F" w:rsidRDefault="00FC7F9F" w:rsidP="00260CF0">
      <w:pPr>
        <w:rPr>
          <w:noProof/>
          <w:lang w:val="es-MX"/>
        </w:rPr>
      </w:pPr>
      <w:r>
        <w:rPr>
          <w:noProof/>
          <w:lang w:val="es-MX"/>
        </w:rPr>
        <w:drawing>
          <wp:inline distT="0" distB="0" distL="0" distR="0" wp14:anchorId="2A9700A4" wp14:editId="1B791C12">
            <wp:extent cx="4978686" cy="3111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19-08-19 a la(s) 22.13.5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85558" cy="3115795"/>
                    </a:xfrm>
                    <a:prstGeom prst="rect">
                      <a:avLst/>
                    </a:prstGeom>
                  </pic:spPr>
                </pic:pic>
              </a:graphicData>
            </a:graphic>
          </wp:inline>
        </w:drawing>
      </w:r>
    </w:p>
    <w:p w14:paraId="1A3E8199" w14:textId="6A286973" w:rsidR="00FC7F9F" w:rsidRDefault="00FC7F9F" w:rsidP="00260CF0">
      <w:pPr>
        <w:rPr>
          <w:noProof/>
          <w:lang w:val="es-MX"/>
        </w:rPr>
      </w:pPr>
    </w:p>
    <w:p w14:paraId="2B624BDA" w14:textId="2E0E3641" w:rsidR="00FC7F9F" w:rsidRDefault="00FC7F9F" w:rsidP="00260CF0">
      <w:pPr>
        <w:rPr>
          <w:noProof/>
          <w:lang w:val="es-MX"/>
        </w:rPr>
      </w:pPr>
      <w:r>
        <w:rPr>
          <w:noProof/>
          <w:lang w:val="es-MX"/>
        </w:rPr>
        <w:t>Se hizo una busqueda especifica con articulos demostrativos como palabras</w:t>
      </w:r>
      <w:r w:rsidR="00C35801">
        <w:rPr>
          <w:noProof/>
          <w:lang w:val="es-MX"/>
        </w:rPr>
        <w:t>, la banda llamana “la oreja de van gogh”</w:t>
      </w:r>
    </w:p>
    <w:p w14:paraId="7A844377" w14:textId="465221F7" w:rsidR="00FC7F9F" w:rsidRDefault="00FC7F9F" w:rsidP="00260CF0">
      <w:pPr>
        <w:rPr>
          <w:noProof/>
          <w:lang w:val="es-MX"/>
        </w:rPr>
      </w:pPr>
      <w:r>
        <w:rPr>
          <w:noProof/>
          <w:lang w:val="es-MX"/>
        </w:rPr>
        <w:drawing>
          <wp:inline distT="0" distB="0" distL="0" distR="0" wp14:anchorId="0682D58D" wp14:editId="4A44DD43">
            <wp:extent cx="4864100" cy="303988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19-08-19 a la(s) 22.32.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73071" cy="3045494"/>
                    </a:xfrm>
                    <a:prstGeom prst="rect">
                      <a:avLst/>
                    </a:prstGeom>
                  </pic:spPr>
                </pic:pic>
              </a:graphicData>
            </a:graphic>
          </wp:inline>
        </w:drawing>
      </w:r>
    </w:p>
    <w:p w14:paraId="57EDD181" w14:textId="45AEB23F" w:rsidR="00FC7F9F" w:rsidRDefault="00FC7F9F" w:rsidP="00260CF0">
      <w:pPr>
        <w:rPr>
          <w:noProof/>
          <w:lang w:val="es-MX"/>
        </w:rPr>
      </w:pPr>
    </w:p>
    <w:p w14:paraId="59F8E67D" w14:textId="3CAF2DD1" w:rsidR="00FC7F9F" w:rsidRDefault="00FC7F9F" w:rsidP="00260CF0">
      <w:pPr>
        <w:rPr>
          <w:noProof/>
          <w:lang w:val="es-MX"/>
        </w:rPr>
      </w:pPr>
    </w:p>
    <w:p w14:paraId="277D6DB0" w14:textId="11E5CCB6" w:rsidR="00FC7F9F" w:rsidRDefault="00FC7F9F" w:rsidP="00260CF0">
      <w:pPr>
        <w:rPr>
          <w:noProof/>
          <w:lang w:val="es-MX"/>
        </w:rPr>
      </w:pPr>
    </w:p>
    <w:p w14:paraId="37EB1871" w14:textId="511574FA" w:rsidR="00FC7F9F" w:rsidRDefault="00FC7F9F" w:rsidP="00260CF0">
      <w:pPr>
        <w:rPr>
          <w:noProof/>
          <w:lang w:val="es-MX"/>
        </w:rPr>
      </w:pPr>
    </w:p>
    <w:p w14:paraId="3F357110" w14:textId="003F4F47" w:rsidR="00FC7F9F" w:rsidRDefault="00FC7F9F" w:rsidP="00260CF0">
      <w:pPr>
        <w:rPr>
          <w:noProof/>
          <w:lang w:val="es-MX"/>
        </w:rPr>
      </w:pPr>
    </w:p>
    <w:p w14:paraId="17D10FD1" w14:textId="4A58812B" w:rsidR="00FC7F9F" w:rsidRDefault="00FC7F9F" w:rsidP="00260CF0">
      <w:pPr>
        <w:rPr>
          <w:noProof/>
          <w:lang w:val="es-MX"/>
        </w:rPr>
      </w:pPr>
    </w:p>
    <w:p w14:paraId="40603854" w14:textId="465DB52C" w:rsidR="00FC7F9F" w:rsidRDefault="00FC7F9F" w:rsidP="00260CF0">
      <w:pPr>
        <w:rPr>
          <w:noProof/>
          <w:lang w:val="es-MX"/>
        </w:rPr>
      </w:pPr>
    </w:p>
    <w:p w14:paraId="13FC3DD7" w14:textId="4EDD2750" w:rsidR="00FC7F9F" w:rsidRDefault="00FC7F9F" w:rsidP="00260CF0">
      <w:pPr>
        <w:rPr>
          <w:noProof/>
          <w:lang w:val="es-MX"/>
        </w:rPr>
      </w:pPr>
    </w:p>
    <w:p w14:paraId="153A0979" w14:textId="6E8A1F86" w:rsidR="00FC7F9F" w:rsidRDefault="00FC7F9F" w:rsidP="00260CF0">
      <w:pPr>
        <w:rPr>
          <w:noProof/>
          <w:lang w:val="es-MX"/>
        </w:rPr>
      </w:pPr>
    </w:p>
    <w:p w14:paraId="43E85D34" w14:textId="444C61BE" w:rsidR="00FC7F9F" w:rsidRDefault="00FC7F9F" w:rsidP="00260CF0">
      <w:pPr>
        <w:rPr>
          <w:noProof/>
          <w:lang w:val="es-MX"/>
        </w:rPr>
      </w:pPr>
    </w:p>
    <w:p w14:paraId="414E854C" w14:textId="7C5C9530" w:rsidR="00FC7F9F" w:rsidRDefault="00FC7F9F" w:rsidP="00260CF0">
      <w:pPr>
        <w:rPr>
          <w:noProof/>
          <w:lang w:val="es-MX"/>
        </w:rPr>
      </w:pPr>
    </w:p>
    <w:p w14:paraId="06D457D0" w14:textId="1B398654" w:rsidR="00FC7F9F" w:rsidRDefault="00FC7F9F" w:rsidP="00260CF0">
      <w:pPr>
        <w:rPr>
          <w:noProof/>
          <w:lang w:val="es-MX"/>
        </w:rPr>
      </w:pPr>
    </w:p>
    <w:p w14:paraId="08E30E19" w14:textId="09A096CC" w:rsidR="00FC7F9F" w:rsidRDefault="00FC7F9F" w:rsidP="00260CF0">
      <w:pPr>
        <w:rPr>
          <w:noProof/>
          <w:lang w:val="es-MX"/>
        </w:rPr>
      </w:pPr>
    </w:p>
    <w:p w14:paraId="70C5CF0C" w14:textId="6FA4EF60" w:rsidR="00FC7F9F" w:rsidRDefault="00FC7F9F" w:rsidP="00260CF0">
      <w:pPr>
        <w:rPr>
          <w:noProof/>
          <w:lang w:val="es-MX"/>
        </w:rPr>
      </w:pPr>
    </w:p>
    <w:p w14:paraId="258024FF" w14:textId="40180C80" w:rsidR="00FC7F9F" w:rsidRDefault="00FC7F9F" w:rsidP="00260CF0">
      <w:pPr>
        <w:rPr>
          <w:noProof/>
          <w:lang w:val="es-MX"/>
        </w:rPr>
      </w:pPr>
    </w:p>
    <w:p w14:paraId="75A45760" w14:textId="3CB8E5A7" w:rsidR="00FC7F9F" w:rsidRDefault="00FC7F9F" w:rsidP="00260CF0">
      <w:pPr>
        <w:rPr>
          <w:noProof/>
          <w:lang w:val="es-MX"/>
        </w:rPr>
      </w:pPr>
    </w:p>
    <w:p w14:paraId="1C4F012D" w14:textId="1DECD618" w:rsidR="00FC7F9F" w:rsidRDefault="00FC7F9F" w:rsidP="00260CF0">
      <w:pPr>
        <w:rPr>
          <w:noProof/>
          <w:lang w:val="es-MX"/>
        </w:rPr>
      </w:pPr>
    </w:p>
    <w:p w14:paraId="21DE19C8" w14:textId="1D7DFFAD" w:rsidR="00FC7F9F" w:rsidRDefault="00FC7F9F" w:rsidP="00260CF0">
      <w:pPr>
        <w:rPr>
          <w:noProof/>
          <w:lang w:val="es-MX"/>
        </w:rPr>
      </w:pPr>
      <w:r>
        <w:rPr>
          <w:noProof/>
          <w:lang w:val="es-MX"/>
        </w:rPr>
        <w:t xml:space="preserve">Se busco la definicion de la palabra presión </w:t>
      </w:r>
      <w:r>
        <w:rPr>
          <w:noProof/>
          <w:lang w:val="es-MX"/>
        </w:rPr>
        <w:drawing>
          <wp:inline distT="0" distB="0" distL="0" distR="0" wp14:anchorId="09F8DFA8" wp14:editId="6EE68B61">
            <wp:extent cx="4813300" cy="3008140"/>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19-08-19 a la(s) 22.33.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20915" cy="3012899"/>
                    </a:xfrm>
                    <a:prstGeom prst="rect">
                      <a:avLst/>
                    </a:prstGeom>
                  </pic:spPr>
                </pic:pic>
              </a:graphicData>
            </a:graphic>
          </wp:inline>
        </w:drawing>
      </w:r>
    </w:p>
    <w:p w14:paraId="05C65802" w14:textId="1D8FDC4E" w:rsidR="00FC7F9F" w:rsidRDefault="00FC7F9F" w:rsidP="00260CF0">
      <w:pPr>
        <w:rPr>
          <w:noProof/>
          <w:lang w:val="es-MX"/>
        </w:rPr>
      </w:pPr>
    </w:p>
    <w:p w14:paraId="33035F06" w14:textId="30A578FD" w:rsidR="00FC7F9F" w:rsidRDefault="00C35801" w:rsidP="00260CF0">
      <w:pPr>
        <w:rPr>
          <w:noProof/>
          <w:lang w:val="es-MX"/>
        </w:rPr>
      </w:pPr>
      <w:r>
        <w:rPr>
          <w:noProof/>
          <w:lang w:val="es-MX"/>
        </w:rPr>
        <w:t xml:space="preserve">Busqueda de un sistio determinado, el sistio especificamente de la UNAM </w:t>
      </w:r>
    </w:p>
    <w:p w14:paraId="641A04F6" w14:textId="5B8C7465" w:rsidR="00C35801" w:rsidRDefault="00C35801" w:rsidP="00260CF0">
      <w:pPr>
        <w:rPr>
          <w:noProof/>
          <w:lang w:val="es-MX"/>
        </w:rPr>
      </w:pPr>
      <w:r>
        <w:rPr>
          <w:noProof/>
          <w:lang w:val="es-MX"/>
        </w:rPr>
        <w:drawing>
          <wp:inline distT="0" distB="0" distL="0" distR="0" wp14:anchorId="7917A8CE" wp14:editId="2584325A">
            <wp:extent cx="4857750" cy="303591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9-08-19 a la(s) 22.42.1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2642" cy="3045225"/>
                    </a:xfrm>
                    <a:prstGeom prst="rect">
                      <a:avLst/>
                    </a:prstGeom>
                  </pic:spPr>
                </pic:pic>
              </a:graphicData>
            </a:graphic>
          </wp:inline>
        </w:drawing>
      </w:r>
    </w:p>
    <w:p w14:paraId="365A2E65" w14:textId="223B38FF" w:rsidR="00C35801" w:rsidRDefault="00C35801" w:rsidP="00260CF0">
      <w:pPr>
        <w:rPr>
          <w:noProof/>
          <w:lang w:val="es-MX"/>
        </w:rPr>
      </w:pPr>
    </w:p>
    <w:p w14:paraId="55064C9A" w14:textId="6DB59219" w:rsidR="00C35801" w:rsidRDefault="00C35801" w:rsidP="00260CF0">
      <w:pPr>
        <w:rPr>
          <w:noProof/>
          <w:lang w:val="es-MX"/>
        </w:rPr>
      </w:pPr>
    </w:p>
    <w:p w14:paraId="69B2C756" w14:textId="0A960AA2" w:rsidR="00C35801" w:rsidRDefault="00C35801" w:rsidP="00260CF0">
      <w:pPr>
        <w:rPr>
          <w:noProof/>
          <w:lang w:val="es-MX"/>
        </w:rPr>
      </w:pPr>
    </w:p>
    <w:p w14:paraId="39229AE8" w14:textId="7F9D76A4" w:rsidR="00C35801" w:rsidRDefault="00C35801" w:rsidP="00260CF0">
      <w:pPr>
        <w:rPr>
          <w:noProof/>
          <w:lang w:val="es-MX"/>
        </w:rPr>
      </w:pPr>
    </w:p>
    <w:p w14:paraId="56DD72E7" w14:textId="088DF58B" w:rsidR="00C35801" w:rsidRDefault="00C35801" w:rsidP="00260CF0">
      <w:pPr>
        <w:rPr>
          <w:noProof/>
          <w:lang w:val="es-MX"/>
        </w:rPr>
      </w:pPr>
    </w:p>
    <w:p w14:paraId="49117F02" w14:textId="3F423B54" w:rsidR="00C35801" w:rsidRDefault="00C35801" w:rsidP="00260CF0">
      <w:pPr>
        <w:rPr>
          <w:noProof/>
          <w:lang w:val="es-MX"/>
        </w:rPr>
      </w:pPr>
    </w:p>
    <w:p w14:paraId="6AEAE9EB" w14:textId="511CC57F" w:rsidR="00C35801" w:rsidRDefault="00C35801" w:rsidP="00260CF0">
      <w:pPr>
        <w:rPr>
          <w:noProof/>
          <w:lang w:val="es-MX"/>
        </w:rPr>
      </w:pPr>
    </w:p>
    <w:p w14:paraId="57D16CFB" w14:textId="184EBCD7" w:rsidR="00C35801" w:rsidRDefault="00C35801" w:rsidP="00260CF0">
      <w:pPr>
        <w:rPr>
          <w:noProof/>
          <w:lang w:val="es-MX"/>
        </w:rPr>
      </w:pPr>
    </w:p>
    <w:p w14:paraId="1FAF4DEA" w14:textId="234CBA44" w:rsidR="00C35801" w:rsidRDefault="00C35801" w:rsidP="00260CF0">
      <w:pPr>
        <w:rPr>
          <w:noProof/>
          <w:lang w:val="es-MX"/>
        </w:rPr>
      </w:pPr>
    </w:p>
    <w:p w14:paraId="51927547" w14:textId="7AAA15EE" w:rsidR="00C35801" w:rsidRDefault="00C35801" w:rsidP="00260CF0">
      <w:pPr>
        <w:rPr>
          <w:noProof/>
          <w:lang w:val="es-MX"/>
        </w:rPr>
      </w:pPr>
    </w:p>
    <w:p w14:paraId="6A18564D" w14:textId="42B3B824" w:rsidR="00C35801" w:rsidRDefault="00C35801" w:rsidP="00260CF0">
      <w:pPr>
        <w:rPr>
          <w:noProof/>
          <w:lang w:val="es-MX"/>
        </w:rPr>
      </w:pPr>
    </w:p>
    <w:p w14:paraId="03AC13B3" w14:textId="7B7C6C9A" w:rsidR="00C35801" w:rsidRDefault="00C35801" w:rsidP="00260CF0">
      <w:pPr>
        <w:rPr>
          <w:noProof/>
          <w:lang w:val="es-MX"/>
        </w:rPr>
      </w:pPr>
    </w:p>
    <w:p w14:paraId="6F5F4116" w14:textId="3450CD9F" w:rsidR="00C35801" w:rsidRDefault="00C35801" w:rsidP="00260CF0">
      <w:pPr>
        <w:rPr>
          <w:noProof/>
          <w:lang w:val="es-MX"/>
        </w:rPr>
      </w:pPr>
    </w:p>
    <w:p w14:paraId="1AED2481" w14:textId="169E373E" w:rsidR="00C35801" w:rsidRDefault="00C35801" w:rsidP="00260CF0">
      <w:pPr>
        <w:rPr>
          <w:noProof/>
          <w:lang w:val="es-MX"/>
        </w:rPr>
      </w:pPr>
    </w:p>
    <w:p w14:paraId="4EB9F8D9" w14:textId="4F8C86EE" w:rsidR="00C35801" w:rsidRDefault="00C35801" w:rsidP="00260CF0">
      <w:pPr>
        <w:rPr>
          <w:noProof/>
          <w:lang w:val="es-MX"/>
        </w:rPr>
      </w:pPr>
    </w:p>
    <w:p w14:paraId="5D213A17" w14:textId="5DDEE923" w:rsidR="00C35801" w:rsidRDefault="00C35801" w:rsidP="00260CF0">
      <w:pPr>
        <w:rPr>
          <w:noProof/>
          <w:lang w:val="es-MX"/>
        </w:rPr>
      </w:pPr>
      <w:r>
        <w:rPr>
          <w:noProof/>
          <w:lang w:val="es-MX"/>
        </w:rPr>
        <w:t>Busqueda de sucesos en un intervalo de timepo en los años 1998 a 1999</w:t>
      </w:r>
    </w:p>
    <w:p w14:paraId="4DA280D9" w14:textId="6BC76065" w:rsidR="00C35801" w:rsidRDefault="00C35801" w:rsidP="00260CF0">
      <w:pPr>
        <w:rPr>
          <w:noProof/>
          <w:lang w:val="es-MX"/>
        </w:rPr>
      </w:pPr>
      <w:r>
        <w:rPr>
          <w:noProof/>
          <w:lang w:val="es-MX"/>
        </w:rPr>
        <w:drawing>
          <wp:inline distT="0" distB="0" distL="0" distR="0" wp14:anchorId="3EFC4C7D" wp14:editId="46775A13">
            <wp:extent cx="4851400" cy="3031951"/>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19-08-19 a la(s) 22.47.3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91792" cy="3057195"/>
                    </a:xfrm>
                    <a:prstGeom prst="rect">
                      <a:avLst/>
                    </a:prstGeom>
                  </pic:spPr>
                </pic:pic>
              </a:graphicData>
            </a:graphic>
          </wp:inline>
        </w:drawing>
      </w:r>
    </w:p>
    <w:p w14:paraId="5AC9E632" w14:textId="62E89854" w:rsidR="00C35801" w:rsidRDefault="00C35801" w:rsidP="00260CF0">
      <w:pPr>
        <w:rPr>
          <w:noProof/>
          <w:lang w:val="es-MX"/>
        </w:rPr>
      </w:pPr>
    </w:p>
    <w:p w14:paraId="1028B5D8" w14:textId="04D4E575" w:rsidR="00C35801" w:rsidRDefault="00C35801" w:rsidP="00260CF0">
      <w:pPr>
        <w:rPr>
          <w:noProof/>
          <w:lang w:val="es-MX"/>
        </w:rPr>
      </w:pPr>
    </w:p>
    <w:p w14:paraId="76735FA4" w14:textId="20DF4168" w:rsidR="00C35801" w:rsidRDefault="00C35801" w:rsidP="00260CF0">
      <w:pPr>
        <w:rPr>
          <w:noProof/>
          <w:lang w:val="es-MX"/>
        </w:rPr>
      </w:pPr>
      <w:r>
        <w:rPr>
          <w:noProof/>
          <w:lang w:val="es-MX"/>
        </w:rPr>
        <w:t>Busqueda de paginas que tengan como titulo  “reforma energetica”</w:t>
      </w:r>
      <w:r>
        <w:rPr>
          <w:noProof/>
          <w:lang w:val="es-MX"/>
        </w:rPr>
        <w:drawing>
          <wp:inline distT="0" distB="0" distL="0" distR="0" wp14:anchorId="5CBD3729" wp14:editId="4E8A0843">
            <wp:extent cx="4965700" cy="31033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9-08-19 a la(s) 22.49.0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7627" cy="3117089"/>
                    </a:xfrm>
                    <a:prstGeom prst="rect">
                      <a:avLst/>
                    </a:prstGeom>
                  </pic:spPr>
                </pic:pic>
              </a:graphicData>
            </a:graphic>
          </wp:inline>
        </w:drawing>
      </w:r>
    </w:p>
    <w:p w14:paraId="2FDCF9BD" w14:textId="206BC31E" w:rsidR="00C35801" w:rsidRDefault="00C35801" w:rsidP="00260CF0">
      <w:pPr>
        <w:rPr>
          <w:noProof/>
          <w:lang w:val="es-MX"/>
        </w:rPr>
      </w:pPr>
    </w:p>
    <w:p w14:paraId="61291908" w14:textId="00B23E86" w:rsidR="00C35801" w:rsidRDefault="00C35801" w:rsidP="00260CF0">
      <w:pPr>
        <w:rPr>
          <w:noProof/>
          <w:lang w:val="es-MX"/>
        </w:rPr>
      </w:pPr>
    </w:p>
    <w:p w14:paraId="51153C66" w14:textId="36BAE4DB" w:rsidR="00C35801" w:rsidRDefault="00C35801" w:rsidP="00260CF0">
      <w:pPr>
        <w:rPr>
          <w:noProof/>
          <w:lang w:val="es-MX"/>
        </w:rPr>
      </w:pPr>
    </w:p>
    <w:p w14:paraId="3AEA75A8" w14:textId="4FB08E8A" w:rsidR="00C35801" w:rsidRDefault="00C35801" w:rsidP="00260CF0">
      <w:pPr>
        <w:rPr>
          <w:noProof/>
          <w:lang w:val="es-MX"/>
        </w:rPr>
      </w:pPr>
    </w:p>
    <w:p w14:paraId="43591C2C" w14:textId="4C9AAE3B" w:rsidR="00C35801" w:rsidRDefault="00C35801" w:rsidP="00260CF0">
      <w:pPr>
        <w:rPr>
          <w:noProof/>
          <w:lang w:val="es-MX"/>
        </w:rPr>
      </w:pPr>
    </w:p>
    <w:p w14:paraId="651AFD00" w14:textId="5768D499" w:rsidR="00C35801" w:rsidRDefault="00C35801" w:rsidP="00260CF0">
      <w:pPr>
        <w:rPr>
          <w:noProof/>
          <w:lang w:val="es-MX"/>
        </w:rPr>
      </w:pPr>
    </w:p>
    <w:p w14:paraId="6BB0C520" w14:textId="77874AC4" w:rsidR="00C35801" w:rsidRDefault="00C35801" w:rsidP="00260CF0">
      <w:pPr>
        <w:rPr>
          <w:noProof/>
          <w:lang w:val="es-MX"/>
        </w:rPr>
      </w:pPr>
    </w:p>
    <w:p w14:paraId="1C4C4202" w14:textId="348D037F" w:rsidR="00C35801" w:rsidRDefault="00C35801" w:rsidP="00260CF0">
      <w:pPr>
        <w:rPr>
          <w:noProof/>
          <w:lang w:val="es-MX"/>
        </w:rPr>
      </w:pPr>
    </w:p>
    <w:p w14:paraId="20CBDE87" w14:textId="4824AE25" w:rsidR="00C35801" w:rsidRDefault="00C35801" w:rsidP="00260CF0">
      <w:pPr>
        <w:rPr>
          <w:noProof/>
          <w:lang w:val="es-MX"/>
        </w:rPr>
      </w:pPr>
    </w:p>
    <w:p w14:paraId="423997C2" w14:textId="367FD0E8" w:rsidR="00C35801" w:rsidRDefault="00C35801" w:rsidP="00260CF0">
      <w:pPr>
        <w:rPr>
          <w:noProof/>
          <w:lang w:val="es-MX"/>
        </w:rPr>
      </w:pPr>
    </w:p>
    <w:p w14:paraId="607E2F8B" w14:textId="63F2CA79" w:rsidR="00C35801" w:rsidRDefault="00C35801" w:rsidP="00260CF0">
      <w:pPr>
        <w:rPr>
          <w:noProof/>
          <w:lang w:val="es-MX"/>
        </w:rPr>
      </w:pPr>
    </w:p>
    <w:p w14:paraId="744E8222" w14:textId="02E34E10" w:rsidR="00C35801" w:rsidRDefault="00C35801" w:rsidP="00260CF0">
      <w:pPr>
        <w:rPr>
          <w:noProof/>
          <w:lang w:val="es-MX"/>
        </w:rPr>
      </w:pPr>
    </w:p>
    <w:p w14:paraId="65366B17" w14:textId="73B742CC" w:rsidR="00C35801" w:rsidRDefault="00C35801" w:rsidP="00260CF0">
      <w:pPr>
        <w:rPr>
          <w:noProof/>
          <w:lang w:val="es-MX"/>
        </w:rPr>
      </w:pPr>
    </w:p>
    <w:p w14:paraId="588A7D1A" w14:textId="53EE24FD" w:rsidR="00C35801" w:rsidRDefault="00C35801" w:rsidP="00260CF0">
      <w:pPr>
        <w:rPr>
          <w:noProof/>
          <w:lang w:val="es-MX"/>
        </w:rPr>
      </w:pPr>
    </w:p>
    <w:p w14:paraId="720DCFE1" w14:textId="16ECE001" w:rsidR="00C35801" w:rsidRDefault="00C35801" w:rsidP="00260CF0">
      <w:pPr>
        <w:rPr>
          <w:noProof/>
          <w:lang w:val="es-MX"/>
        </w:rPr>
      </w:pPr>
    </w:p>
    <w:p w14:paraId="5E624339" w14:textId="77777777" w:rsidR="00C35801" w:rsidRDefault="00C35801" w:rsidP="00260CF0">
      <w:pPr>
        <w:rPr>
          <w:noProof/>
          <w:lang w:val="es-MX"/>
        </w:rPr>
      </w:pPr>
    </w:p>
    <w:p w14:paraId="185A442F" w14:textId="2B75948C" w:rsidR="00C35801" w:rsidRDefault="00C35801" w:rsidP="00260CF0">
      <w:pPr>
        <w:rPr>
          <w:noProof/>
          <w:lang w:val="es-MX"/>
        </w:rPr>
      </w:pPr>
      <w:r>
        <w:rPr>
          <w:noProof/>
          <w:lang w:val="es-MX"/>
        </w:rPr>
        <w:t>Busqueda de un termino en especifico, se busco el termino “podcast”</w:t>
      </w:r>
    </w:p>
    <w:p w14:paraId="4539BA8E" w14:textId="027D3639" w:rsidR="00C35801" w:rsidRDefault="00C35801" w:rsidP="00260CF0">
      <w:pPr>
        <w:rPr>
          <w:noProof/>
          <w:lang w:val="es-MX"/>
        </w:rPr>
      </w:pPr>
      <w:r>
        <w:rPr>
          <w:noProof/>
          <w:lang w:val="es-MX"/>
        </w:rPr>
        <w:drawing>
          <wp:inline distT="0" distB="0" distL="0" distR="0" wp14:anchorId="6C68B0FA" wp14:editId="0D4A9D32">
            <wp:extent cx="5404415" cy="3377565"/>
            <wp:effectExtent l="0" t="0" r="635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9-08-19 a la(s) 22.53.0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0301" cy="3393743"/>
                    </a:xfrm>
                    <a:prstGeom prst="rect">
                      <a:avLst/>
                    </a:prstGeom>
                  </pic:spPr>
                </pic:pic>
              </a:graphicData>
            </a:graphic>
          </wp:inline>
        </w:drawing>
      </w:r>
    </w:p>
    <w:p w14:paraId="1895DEE2" w14:textId="30B33FDD" w:rsidR="00C35801" w:rsidRDefault="00C35801" w:rsidP="00260CF0">
      <w:pPr>
        <w:rPr>
          <w:noProof/>
          <w:lang w:val="es-MX"/>
        </w:rPr>
      </w:pPr>
    </w:p>
    <w:p w14:paraId="67A5C744" w14:textId="55443F84" w:rsidR="00C35801" w:rsidRDefault="00C35801" w:rsidP="00260CF0">
      <w:pPr>
        <w:rPr>
          <w:noProof/>
          <w:lang w:val="es-MX"/>
        </w:rPr>
      </w:pPr>
      <w:r>
        <w:rPr>
          <w:noProof/>
          <w:lang w:val="es-MX"/>
        </w:rPr>
        <w:t xml:space="preserve">Se busco un tipo de documento en particular, en este caso formatos mp3 </w:t>
      </w:r>
    </w:p>
    <w:p w14:paraId="7A367E86" w14:textId="4BA068C1" w:rsidR="00C35801" w:rsidRDefault="00C35801" w:rsidP="00260CF0">
      <w:pPr>
        <w:rPr>
          <w:noProof/>
          <w:lang w:val="es-MX"/>
        </w:rPr>
      </w:pPr>
      <w:r>
        <w:rPr>
          <w:noProof/>
          <w:lang w:val="es-MX"/>
        </w:rPr>
        <w:drawing>
          <wp:inline distT="0" distB="0" distL="0" distR="0" wp14:anchorId="284C7CF8" wp14:editId="3E512FB8">
            <wp:extent cx="5485700" cy="3428365"/>
            <wp:effectExtent l="0" t="0" r="127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2019-08-19 a la(s) 22.54.2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6608" cy="3441432"/>
                    </a:xfrm>
                    <a:prstGeom prst="rect">
                      <a:avLst/>
                    </a:prstGeom>
                  </pic:spPr>
                </pic:pic>
              </a:graphicData>
            </a:graphic>
          </wp:inline>
        </w:drawing>
      </w:r>
    </w:p>
    <w:p w14:paraId="63DF95D1" w14:textId="13836DBC" w:rsidR="001847DC" w:rsidRDefault="001847DC" w:rsidP="00260CF0">
      <w:pPr>
        <w:rPr>
          <w:noProof/>
          <w:lang w:val="es-MX"/>
        </w:rPr>
      </w:pPr>
    </w:p>
    <w:p w14:paraId="341593F9" w14:textId="3ADA86A8" w:rsidR="001847DC" w:rsidRDefault="001847DC" w:rsidP="00260CF0">
      <w:pPr>
        <w:rPr>
          <w:noProof/>
          <w:lang w:val="es-MX"/>
        </w:rPr>
      </w:pPr>
    </w:p>
    <w:p w14:paraId="6C6CB4A5" w14:textId="215B0113" w:rsidR="001847DC" w:rsidRDefault="001847DC" w:rsidP="00260CF0">
      <w:pPr>
        <w:rPr>
          <w:noProof/>
          <w:lang w:val="es-MX"/>
        </w:rPr>
      </w:pPr>
    </w:p>
    <w:p w14:paraId="3B44F55E" w14:textId="5F85EB37" w:rsidR="001847DC" w:rsidRDefault="001847DC" w:rsidP="00260CF0">
      <w:pPr>
        <w:rPr>
          <w:noProof/>
          <w:lang w:val="es-MX"/>
        </w:rPr>
      </w:pPr>
    </w:p>
    <w:p w14:paraId="2F9D958B" w14:textId="4B7EB2F0" w:rsidR="001847DC" w:rsidRDefault="001847DC" w:rsidP="00260CF0">
      <w:pPr>
        <w:rPr>
          <w:noProof/>
          <w:lang w:val="es-MX"/>
        </w:rPr>
      </w:pPr>
    </w:p>
    <w:p w14:paraId="56A378ED" w14:textId="586310D6" w:rsidR="001847DC" w:rsidRDefault="001847DC" w:rsidP="00260CF0">
      <w:pPr>
        <w:rPr>
          <w:noProof/>
          <w:lang w:val="es-MX"/>
        </w:rPr>
      </w:pPr>
    </w:p>
    <w:p w14:paraId="6B89BB6E" w14:textId="1DE85510" w:rsidR="001847DC" w:rsidRDefault="001847DC" w:rsidP="00260CF0">
      <w:pPr>
        <w:rPr>
          <w:noProof/>
          <w:lang w:val="es-MX"/>
        </w:rPr>
      </w:pPr>
    </w:p>
    <w:p w14:paraId="75140214" w14:textId="1BA0AD1B" w:rsidR="001847DC" w:rsidRDefault="001847DC" w:rsidP="00260CF0">
      <w:pPr>
        <w:rPr>
          <w:noProof/>
          <w:lang w:val="es-MX"/>
        </w:rPr>
      </w:pPr>
    </w:p>
    <w:p w14:paraId="7E1DB7C0" w14:textId="551F43E0" w:rsidR="001847DC" w:rsidRDefault="001847DC" w:rsidP="00260CF0">
      <w:pPr>
        <w:rPr>
          <w:noProof/>
          <w:lang w:val="es-MX"/>
        </w:rPr>
      </w:pPr>
    </w:p>
    <w:p w14:paraId="2B7BBD6C" w14:textId="451E91EE" w:rsidR="001847DC" w:rsidRDefault="001847DC" w:rsidP="00260CF0">
      <w:pPr>
        <w:rPr>
          <w:noProof/>
          <w:lang w:val="es-MX"/>
        </w:rPr>
      </w:pPr>
    </w:p>
    <w:p w14:paraId="40D12C0E" w14:textId="5F344CC1" w:rsidR="001847DC" w:rsidRDefault="001847DC" w:rsidP="00260CF0">
      <w:pPr>
        <w:rPr>
          <w:noProof/>
          <w:lang w:val="es-MX"/>
        </w:rPr>
      </w:pPr>
      <w:r>
        <w:rPr>
          <w:noProof/>
          <w:lang w:val="es-MX"/>
        </w:rPr>
        <w:lastRenderedPageBreak/>
        <w:t xml:space="preserve">Calculadora de google, se introdujo un trinomio cuadrado perfecto sin incognitas </w:t>
      </w:r>
      <w:r>
        <w:rPr>
          <w:noProof/>
          <w:lang w:val="es-MX"/>
        </w:rPr>
        <w:drawing>
          <wp:inline distT="0" distB="0" distL="0" distR="0" wp14:anchorId="61271A42" wp14:editId="65CC06F8">
            <wp:extent cx="5404415" cy="3377565"/>
            <wp:effectExtent l="0" t="0" r="635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2019-08-19 a la(s) 23.05.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0302" cy="3399993"/>
                    </a:xfrm>
                    <a:prstGeom prst="rect">
                      <a:avLst/>
                    </a:prstGeom>
                  </pic:spPr>
                </pic:pic>
              </a:graphicData>
            </a:graphic>
          </wp:inline>
        </w:drawing>
      </w:r>
    </w:p>
    <w:p w14:paraId="74718132" w14:textId="2213ADD1" w:rsidR="001847DC" w:rsidRDefault="001847DC" w:rsidP="00260CF0">
      <w:pPr>
        <w:rPr>
          <w:noProof/>
          <w:lang w:val="es-MX"/>
        </w:rPr>
      </w:pPr>
    </w:p>
    <w:p w14:paraId="67FFDFD3" w14:textId="75E6AAEF" w:rsidR="001847DC" w:rsidRDefault="001847DC" w:rsidP="00260CF0">
      <w:pPr>
        <w:rPr>
          <w:noProof/>
          <w:lang w:val="es-MX"/>
        </w:rPr>
      </w:pPr>
      <w:r>
        <w:rPr>
          <w:noProof/>
          <w:lang w:val="es-MX"/>
        </w:rPr>
        <w:t xml:space="preserve">Convertidor de unidades de google, convertimos 5´7´pies a centimetros </w:t>
      </w:r>
    </w:p>
    <w:p w14:paraId="2D388A30" w14:textId="52F9D5DC" w:rsidR="001847DC" w:rsidRDefault="001847DC" w:rsidP="00260CF0">
      <w:pPr>
        <w:rPr>
          <w:noProof/>
          <w:lang w:val="es-MX"/>
        </w:rPr>
      </w:pPr>
      <w:r>
        <w:rPr>
          <w:noProof/>
          <w:lang w:val="es-MX"/>
        </w:rPr>
        <w:drawing>
          <wp:inline distT="0" distB="0" distL="0" distR="0" wp14:anchorId="570404B3" wp14:editId="229F43D4">
            <wp:extent cx="5485700" cy="3428365"/>
            <wp:effectExtent l="0" t="0" r="127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 de Pantalla 2019-08-19 a la(s) 23.05.5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23707" cy="3452118"/>
                    </a:xfrm>
                    <a:prstGeom prst="rect">
                      <a:avLst/>
                    </a:prstGeom>
                  </pic:spPr>
                </pic:pic>
              </a:graphicData>
            </a:graphic>
          </wp:inline>
        </w:drawing>
      </w:r>
    </w:p>
    <w:p w14:paraId="558E3B74" w14:textId="3299CBB4" w:rsidR="001847DC" w:rsidRDefault="001847DC" w:rsidP="00260CF0">
      <w:pPr>
        <w:rPr>
          <w:noProof/>
          <w:lang w:val="es-MX"/>
        </w:rPr>
      </w:pPr>
    </w:p>
    <w:p w14:paraId="512878AE" w14:textId="18AA7F35" w:rsidR="001847DC" w:rsidRDefault="001847DC" w:rsidP="00260CF0">
      <w:pPr>
        <w:rPr>
          <w:noProof/>
          <w:lang w:val="es-MX"/>
        </w:rPr>
      </w:pPr>
    </w:p>
    <w:p w14:paraId="5FDEDF7B" w14:textId="0430599D" w:rsidR="001847DC" w:rsidRDefault="001847DC" w:rsidP="00260CF0">
      <w:pPr>
        <w:rPr>
          <w:noProof/>
          <w:lang w:val="es-MX"/>
        </w:rPr>
      </w:pPr>
    </w:p>
    <w:p w14:paraId="4DEA8D0A" w14:textId="3A318A88" w:rsidR="001847DC" w:rsidRDefault="001847DC" w:rsidP="00260CF0">
      <w:pPr>
        <w:rPr>
          <w:noProof/>
          <w:lang w:val="es-MX"/>
        </w:rPr>
      </w:pPr>
    </w:p>
    <w:p w14:paraId="199C4B57" w14:textId="1C030A78" w:rsidR="001847DC" w:rsidRDefault="001847DC" w:rsidP="00260CF0">
      <w:pPr>
        <w:rPr>
          <w:noProof/>
          <w:lang w:val="es-MX"/>
        </w:rPr>
      </w:pPr>
    </w:p>
    <w:p w14:paraId="3BB56A79" w14:textId="39C2655F" w:rsidR="001847DC" w:rsidRDefault="001847DC" w:rsidP="00260CF0">
      <w:pPr>
        <w:rPr>
          <w:noProof/>
          <w:lang w:val="es-MX"/>
        </w:rPr>
      </w:pPr>
    </w:p>
    <w:p w14:paraId="71B7B6F0" w14:textId="2FF215B1" w:rsidR="001847DC" w:rsidRDefault="001847DC" w:rsidP="00260CF0">
      <w:pPr>
        <w:rPr>
          <w:noProof/>
          <w:lang w:val="es-MX"/>
        </w:rPr>
      </w:pPr>
    </w:p>
    <w:p w14:paraId="7536EE8E" w14:textId="576AB3D2" w:rsidR="001847DC" w:rsidRDefault="001847DC" w:rsidP="00260CF0">
      <w:pPr>
        <w:rPr>
          <w:noProof/>
          <w:lang w:val="es-MX"/>
        </w:rPr>
      </w:pPr>
    </w:p>
    <w:p w14:paraId="33817168" w14:textId="07E86EC3" w:rsidR="001847DC" w:rsidRDefault="001847DC" w:rsidP="00260CF0">
      <w:pPr>
        <w:rPr>
          <w:noProof/>
          <w:lang w:val="es-MX"/>
        </w:rPr>
      </w:pPr>
    </w:p>
    <w:p w14:paraId="7AEDE95B" w14:textId="141E42F2" w:rsidR="001847DC" w:rsidRDefault="001847DC" w:rsidP="00260CF0">
      <w:pPr>
        <w:rPr>
          <w:noProof/>
          <w:lang w:val="es-MX"/>
        </w:rPr>
      </w:pPr>
    </w:p>
    <w:p w14:paraId="67FAED31" w14:textId="206A623F" w:rsidR="001847DC" w:rsidRDefault="001847DC" w:rsidP="00260CF0">
      <w:pPr>
        <w:rPr>
          <w:noProof/>
          <w:lang w:val="es-MX"/>
        </w:rPr>
      </w:pPr>
    </w:p>
    <w:p w14:paraId="2C47BE84" w14:textId="57648732" w:rsidR="001847DC" w:rsidRDefault="001847DC" w:rsidP="00260CF0">
      <w:pPr>
        <w:rPr>
          <w:noProof/>
          <w:lang w:val="es-MX"/>
        </w:rPr>
      </w:pPr>
    </w:p>
    <w:p w14:paraId="46A380AD" w14:textId="373E5F5D" w:rsidR="001847DC" w:rsidRDefault="001847DC" w:rsidP="00260CF0">
      <w:pPr>
        <w:rPr>
          <w:noProof/>
          <w:lang w:val="es-MX"/>
        </w:rPr>
      </w:pPr>
      <w:r>
        <w:rPr>
          <w:noProof/>
          <w:lang w:val="es-MX"/>
        </w:rPr>
        <w:lastRenderedPageBreak/>
        <w:t>Graficador de google, se introdujo en el buscador la funcion cos(x)^2-sin(x)^2</w:t>
      </w:r>
    </w:p>
    <w:p w14:paraId="38FD4330" w14:textId="3774F9B8" w:rsidR="001847DC" w:rsidRDefault="001847DC" w:rsidP="00260CF0">
      <w:pPr>
        <w:rPr>
          <w:noProof/>
          <w:lang w:val="es-MX"/>
        </w:rPr>
      </w:pPr>
      <w:r>
        <w:rPr>
          <w:noProof/>
          <w:lang w:val="es-MX"/>
        </w:rPr>
        <w:drawing>
          <wp:inline distT="0" distB="0" distL="0" distR="0" wp14:anchorId="64494637" wp14:editId="26F24605">
            <wp:extent cx="5613400" cy="350817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2019-08-19 a la(s) 23.07.4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33874" cy="3520969"/>
                    </a:xfrm>
                    <a:prstGeom prst="rect">
                      <a:avLst/>
                    </a:prstGeom>
                  </pic:spPr>
                </pic:pic>
              </a:graphicData>
            </a:graphic>
          </wp:inline>
        </w:drawing>
      </w:r>
    </w:p>
    <w:p w14:paraId="1D9CE1C3" w14:textId="6836CEF0" w:rsidR="001847DC" w:rsidRDefault="001847DC" w:rsidP="00260CF0">
      <w:pPr>
        <w:rPr>
          <w:noProof/>
          <w:lang w:val="es-MX"/>
        </w:rPr>
      </w:pPr>
    </w:p>
    <w:p w14:paraId="2A69F40E" w14:textId="77777777" w:rsidR="001847DC" w:rsidRDefault="001847DC" w:rsidP="00260CF0">
      <w:pPr>
        <w:rPr>
          <w:noProof/>
          <w:lang w:val="es-MX"/>
        </w:rPr>
      </w:pPr>
      <w:r>
        <w:rPr>
          <w:noProof/>
          <w:lang w:val="es-MX"/>
        </w:rPr>
        <w:t xml:space="preserve">Google academico, se busco libros y publicaciones unicamente del autor Jose Emilio Pacheco </w:t>
      </w:r>
    </w:p>
    <w:p w14:paraId="19ADAAED" w14:textId="74CFAFD5" w:rsidR="001847DC" w:rsidRDefault="001847DC" w:rsidP="00260CF0">
      <w:pPr>
        <w:rPr>
          <w:noProof/>
          <w:lang w:val="es-MX"/>
        </w:rPr>
      </w:pPr>
      <w:r>
        <w:rPr>
          <w:noProof/>
          <w:lang w:val="es-MX"/>
        </w:rPr>
        <w:drawing>
          <wp:inline distT="0" distB="0" distL="0" distR="0" wp14:anchorId="09BDA0CE" wp14:editId="06729520">
            <wp:extent cx="5588000" cy="3492300"/>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2019-08-19 a la(s) 23.10.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8780" cy="3499037"/>
                    </a:xfrm>
                    <a:prstGeom prst="rect">
                      <a:avLst/>
                    </a:prstGeom>
                  </pic:spPr>
                </pic:pic>
              </a:graphicData>
            </a:graphic>
          </wp:inline>
        </w:drawing>
      </w:r>
      <w:r>
        <w:rPr>
          <w:noProof/>
          <w:lang w:val="es-MX"/>
        </w:rPr>
        <w:t xml:space="preserve"> </w:t>
      </w:r>
    </w:p>
    <w:p w14:paraId="5E997BF5" w14:textId="41355054" w:rsidR="001847DC" w:rsidRDefault="001847DC" w:rsidP="00260CF0">
      <w:pPr>
        <w:rPr>
          <w:noProof/>
          <w:lang w:val="es-MX"/>
        </w:rPr>
      </w:pPr>
    </w:p>
    <w:p w14:paraId="355776B1" w14:textId="77712569" w:rsidR="001847DC" w:rsidRDefault="001847DC" w:rsidP="00260CF0">
      <w:pPr>
        <w:rPr>
          <w:noProof/>
          <w:lang w:val="es-MX"/>
        </w:rPr>
      </w:pPr>
    </w:p>
    <w:p w14:paraId="4AB5276D" w14:textId="22B66B39" w:rsidR="001847DC" w:rsidRDefault="001847DC" w:rsidP="00260CF0">
      <w:pPr>
        <w:rPr>
          <w:noProof/>
          <w:lang w:val="es-MX"/>
        </w:rPr>
      </w:pPr>
    </w:p>
    <w:p w14:paraId="4B3C2F64" w14:textId="5EF2E651" w:rsidR="001847DC" w:rsidRDefault="001847DC" w:rsidP="00260CF0">
      <w:pPr>
        <w:rPr>
          <w:noProof/>
          <w:lang w:val="es-MX"/>
        </w:rPr>
      </w:pPr>
    </w:p>
    <w:p w14:paraId="277AAD36" w14:textId="2853A6CB" w:rsidR="001847DC" w:rsidRDefault="001847DC" w:rsidP="00260CF0">
      <w:pPr>
        <w:rPr>
          <w:noProof/>
          <w:lang w:val="es-MX"/>
        </w:rPr>
      </w:pPr>
    </w:p>
    <w:p w14:paraId="2C3279BD" w14:textId="2774FFC9" w:rsidR="001847DC" w:rsidRDefault="001847DC" w:rsidP="00260CF0">
      <w:pPr>
        <w:rPr>
          <w:noProof/>
          <w:lang w:val="es-MX"/>
        </w:rPr>
      </w:pPr>
    </w:p>
    <w:p w14:paraId="4E85775E" w14:textId="71413793" w:rsidR="001847DC" w:rsidRDefault="001847DC" w:rsidP="00260CF0">
      <w:pPr>
        <w:rPr>
          <w:noProof/>
          <w:lang w:val="es-MX"/>
        </w:rPr>
      </w:pPr>
    </w:p>
    <w:p w14:paraId="6DFDE7DA" w14:textId="40B4944D" w:rsidR="001847DC" w:rsidRDefault="001847DC" w:rsidP="00260CF0">
      <w:pPr>
        <w:rPr>
          <w:noProof/>
          <w:lang w:val="es-MX"/>
        </w:rPr>
      </w:pPr>
    </w:p>
    <w:p w14:paraId="6AAA1C6C" w14:textId="1B113BE5" w:rsidR="001847DC" w:rsidRDefault="001847DC" w:rsidP="00260CF0">
      <w:pPr>
        <w:rPr>
          <w:noProof/>
          <w:lang w:val="es-MX"/>
        </w:rPr>
      </w:pPr>
    </w:p>
    <w:p w14:paraId="7F337FCD" w14:textId="75BAE3D7" w:rsidR="001847DC" w:rsidRDefault="001847DC" w:rsidP="00260CF0">
      <w:pPr>
        <w:rPr>
          <w:noProof/>
          <w:lang w:val="es-MX"/>
        </w:rPr>
      </w:pPr>
    </w:p>
    <w:p w14:paraId="1DC39F6D" w14:textId="74C7D6DC" w:rsidR="001847DC" w:rsidRDefault="001847DC" w:rsidP="00260CF0">
      <w:pPr>
        <w:rPr>
          <w:noProof/>
          <w:lang w:val="es-MX"/>
        </w:rPr>
      </w:pPr>
    </w:p>
    <w:p w14:paraId="06D2CED5" w14:textId="4B6ED9C2" w:rsidR="001847DC" w:rsidRDefault="001847DC" w:rsidP="00260CF0">
      <w:pPr>
        <w:rPr>
          <w:noProof/>
          <w:lang w:val="es-MX"/>
        </w:rPr>
      </w:pPr>
      <w:r>
        <w:rPr>
          <w:noProof/>
          <w:lang w:val="es-MX"/>
        </w:rPr>
        <w:lastRenderedPageBreak/>
        <w:t xml:space="preserve">Google imágenes, se busco imágenes arrastrando una imagen almacenada en la pc </w:t>
      </w:r>
    </w:p>
    <w:p w14:paraId="40514626" w14:textId="6A4D1445" w:rsidR="00916357" w:rsidRDefault="001847DC" w:rsidP="00260CF0">
      <w:pPr>
        <w:rPr>
          <w:noProof/>
          <w:lang w:val="es-MX"/>
        </w:rPr>
      </w:pPr>
      <w:r>
        <w:rPr>
          <w:noProof/>
          <w:lang w:val="es-MX"/>
        </w:rPr>
        <w:drawing>
          <wp:inline distT="0" distB="0" distL="0" distR="0" wp14:anchorId="4961466C" wp14:editId="19CF4AAE">
            <wp:extent cx="5648269" cy="3529965"/>
            <wp:effectExtent l="0" t="0" r="3810"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2019-08-19 a la(s) 23.14.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9375" cy="3549405"/>
                    </a:xfrm>
                    <a:prstGeom prst="rect">
                      <a:avLst/>
                    </a:prstGeom>
                  </pic:spPr>
                </pic:pic>
              </a:graphicData>
            </a:graphic>
          </wp:inline>
        </w:drawing>
      </w:r>
    </w:p>
    <w:p w14:paraId="2A0F810C" w14:textId="31C461E2" w:rsidR="00916357" w:rsidRDefault="00916357" w:rsidP="00260CF0">
      <w:pPr>
        <w:rPr>
          <w:noProof/>
          <w:lang w:val="es-MX"/>
        </w:rPr>
      </w:pPr>
    </w:p>
    <w:p w14:paraId="55EBE6A1" w14:textId="1A3E5CDD" w:rsidR="00916357" w:rsidRDefault="00916357" w:rsidP="00260CF0">
      <w:pPr>
        <w:rPr>
          <w:noProof/>
          <w:lang w:val="es-MX"/>
        </w:rPr>
      </w:pPr>
      <w:r>
        <w:rPr>
          <w:noProof/>
          <w:lang w:val="es-MX"/>
        </w:rPr>
        <w:t xml:space="preserve">Ejercicio 3.- descargar un archivo pdf de la biblioteca digital de la UNAM </w:t>
      </w:r>
    </w:p>
    <w:p w14:paraId="657D42A1" w14:textId="11720B1C" w:rsidR="00916357" w:rsidRDefault="00916357" w:rsidP="00260CF0">
      <w:pPr>
        <w:rPr>
          <w:noProof/>
          <w:lang w:val="es-MX"/>
        </w:rPr>
      </w:pPr>
    </w:p>
    <w:p w14:paraId="5F20E4DF" w14:textId="47C61CA8" w:rsidR="00916357" w:rsidRDefault="00916357" w:rsidP="00260CF0">
      <w:pPr>
        <w:rPr>
          <w:noProof/>
          <w:lang w:val="es-MX"/>
        </w:rPr>
      </w:pPr>
      <w:r>
        <w:rPr>
          <w:noProof/>
          <w:lang w:val="es-MX"/>
        </w:rPr>
        <w:t>Se busco en la biblioteca digital informacion de una revista sobre un tema recurrente en la ing petrolera el tema escogido fue el fracking</w:t>
      </w:r>
      <w:r w:rsidR="00E251D8">
        <w:rPr>
          <w:noProof/>
          <w:lang w:val="es-MX"/>
        </w:rPr>
        <w:t xml:space="preserve">, de titulo: The U.S. Fracking Boom: impacts on global oil prices and OPEC </w:t>
      </w:r>
    </w:p>
    <w:p w14:paraId="16463E0A" w14:textId="24DDC2AD" w:rsidR="00E251D8" w:rsidRDefault="00E251D8" w:rsidP="00260CF0">
      <w:pPr>
        <w:rPr>
          <w:noProof/>
          <w:lang w:val="es-MX"/>
        </w:rPr>
      </w:pPr>
      <w:r>
        <w:rPr>
          <w:noProof/>
          <w:lang w:val="es-MX"/>
        </w:rPr>
        <w:drawing>
          <wp:inline distT="0" distB="0" distL="0" distR="0" wp14:anchorId="6A82202A" wp14:editId="2E04D03E">
            <wp:extent cx="6623685" cy="4139565"/>
            <wp:effectExtent l="0" t="0" r="571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9-08-21 a la(s) 23.04.4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3685" cy="4139565"/>
                    </a:xfrm>
                    <a:prstGeom prst="rect">
                      <a:avLst/>
                    </a:prstGeom>
                  </pic:spPr>
                </pic:pic>
              </a:graphicData>
            </a:graphic>
          </wp:inline>
        </w:drawing>
      </w:r>
    </w:p>
    <w:p w14:paraId="545BB117" w14:textId="5CA59034" w:rsidR="00916357" w:rsidRDefault="00916357" w:rsidP="00260CF0">
      <w:pPr>
        <w:rPr>
          <w:noProof/>
          <w:lang w:val="es-MX"/>
        </w:rPr>
      </w:pPr>
    </w:p>
    <w:p w14:paraId="5699F45B" w14:textId="09B5AA8D" w:rsidR="00916357" w:rsidRDefault="00916357" w:rsidP="00260CF0">
      <w:pPr>
        <w:rPr>
          <w:noProof/>
          <w:lang w:val="es-MX"/>
        </w:rPr>
      </w:pPr>
    </w:p>
    <w:p w14:paraId="195C9667" w14:textId="1002A338" w:rsidR="00E251D8" w:rsidRDefault="00E251D8" w:rsidP="00260CF0">
      <w:pPr>
        <w:rPr>
          <w:noProof/>
          <w:lang w:val="es-MX"/>
        </w:rPr>
      </w:pPr>
    </w:p>
    <w:p w14:paraId="503C5EDA" w14:textId="370FC449" w:rsidR="00E251D8" w:rsidRDefault="00E251D8" w:rsidP="00260CF0">
      <w:pPr>
        <w:rPr>
          <w:noProof/>
          <w:lang w:val="es-MX"/>
        </w:rPr>
      </w:pPr>
    </w:p>
    <w:p w14:paraId="30AD8BC8" w14:textId="5CF05BEF" w:rsidR="00C35801" w:rsidRDefault="00E251D8" w:rsidP="00260CF0">
      <w:pPr>
        <w:rPr>
          <w:noProof/>
          <w:lang w:val="es-MX"/>
        </w:rPr>
      </w:pPr>
      <w:r>
        <w:rPr>
          <w:noProof/>
          <w:lang w:val="es-MX"/>
        </w:rPr>
        <w:lastRenderedPageBreak/>
        <w:t xml:space="preserve">4.- Realizar pagina web </w:t>
      </w:r>
    </w:p>
    <w:p w14:paraId="0C03D4DE" w14:textId="4F63AB6F" w:rsidR="001F08FC" w:rsidRDefault="001F08FC" w:rsidP="00260CF0">
      <w:pPr>
        <w:rPr>
          <w:noProof/>
          <w:lang w:val="es-MX"/>
        </w:rPr>
      </w:pPr>
      <w:r>
        <w:rPr>
          <w:noProof/>
          <w:lang w:val="es-MX"/>
        </w:rPr>
        <w:t xml:space="preserve">   </w:t>
      </w:r>
    </w:p>
    <w:p w14:paraId="52885DEC" w14:textId="759163C2" w:rsidR="001F08FC" w:rsidRDefault="001F08FC" w:rsidP="00260CF0">
      <w:pPr>
        <w:rPr>
          <w:noProof/>
          <w:lang w:val="es-MX"/>
        </w:rPr>
      </w:pPr>
      <w:r>
        <w:rPr>
          <w:noProof/>
          <w:lang w:val="es-MX"/>
        </w:rPr>
        <w:t xml:space="preserve">Direccion de la pagina </w:t>
      </w:r>
      <w:hyperlink r:id="rId25" w:history="1">
        <w:r w:rsidRPr="008703E6">
          <w:rPr>
            <w:rStyle w:val="Hipervnculo"/>
            <w:noProof/>
            <w:lang w:val="es-MX"/>
          </w:rPr>
          <w:t>https://sites.google.com/view/el-fondo-del-</w:t>
        </w:r>
        <w:r w:rsidRPr="008703E6">
          <w:rPr>
            <w:rStyle w:val="Hipervnculo"/>
            <w:noProof/>
            <w:lang w:val="es-MX"/>
          </w:rPr>
          <w:t>c</w:t>
        </w:r>
        <w:r w:rsidRPr="008703E6">
          <w:rPr>
            <w:rStyle w:val="Hipervnculo"/>
            <w:noProof/>
            <w:lang w:val="es-MX"/>
          </w:rPr>
          <w:t>ine/página-principal</w:t>
        </w:r>
      </w:hyperlink>
    </w:p>
    <w:p w14:paraId="65AD1331" w14:textId="3BC6399C" w:rsidR="001F08FC" w:rsidRDefault="001F08FC" w:rsidP="00260CF0">
      <w:pPr>
        <w:rPr>
          <w:noProof/>
          <w:lang w:val="es-MX"/>
        </w:rPr>
      </w:pPr>
    </w:p>
    <w:p w14:paraId="3E9CE459" w14:textId="54EDDD12" w:rsidR="001F08FC" w:rsidRDefault="001F08FC" w:rsidP="00260CF0">
      <w:pPr>
        <w:rPr>
          <w:noProof/>
          <w:lang w:val="es-MX"/>
        </w:rPr>
      </w:pPr>
      <w:r>
        <w:rPr>
          <w:noProof/>
          <w:lang w:val="es-MX"/>
        </w:rPr>
        <w:t xml:space="preserve">Creacion de encuesta relacionada a la pagina </w:t>
      </w:r>
      <w:r>
        <w:rPr>
          <w:noProof/>
          <w:lang w:val="es-MX"/>
        </w:rPr>
        <w:drawing>
          <wp:inline distT="0" distB="0" distL="0" distR="0" wp14:anchorId="708A2A2A" wp14:editId="29E86EC2">
            <wp:extent cx="4152900" cy="259541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9-08-22 a la(s) 1.33.3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1279" cy="2600649"/>
                    </a:xfrm>
                    <a:prstGeom prst="rect">
                      <a:avLst/>
                    </a:prstGeom>
                  </pic:spPr>
                </pic:pic>
              </a:graphicData>
            </a:graphic>
          </wp:inline>
        </w:drawing>
      </w:r>
    </w:p>
    <w:p w14:paraId="4446D827" w14:textId="5C1A14D6" w:rsidR="001F08FC" w:rsidRDefault="001F08FC" w:rsidP="00260CF0">
      <w:pPr>
        <w:rPr>
          <w:noProof/>
          <w:lang w:val="es-MX"/>
        </w:rPr>
      </w:pPr>
      <w:r>
        <w:rPr>
          <w:noProof/>
          <w:lang w:val="es-MX"/>
        </w:rPr>
        <w:drawing>
          <wp:inline distT="0" distB="0" distL="0" distR="0" wp14:anchorId="6F9E4A41" wp14:editId="1D75F247">
            <wp:extent cx="4152900" cy="259541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19-08-22 a la(s) 1.33.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68806" cy="2605354"/>
                    </a:xfrm>
                    <a:prstGeom prst="rect">
                      <a:avLst/>
                    </a:prstGeom>
                  </pic:spPr>
                </pic:pic>
              </a:graphicData>
            </a:graphic>
          </wp:inline>
        </w:drawing>
      </w:r>
    </w:p>
    <w:p w14:paraId="233DA7A5" w14:textId="4EE924A3" w:rsidR="00FC7F9F" w:rsidRDefault="00FC7F9F" w:rsidP="00260CF0">
      <w:pPr>
        <w:rPr>
          <w:lang w:val="es-MX"/>
        </w:rPr>
      </w:pPr>
    </w:p>
    <w:p w14:paraId="612F5E20" w14:textId="713AD474" w:rsidR="00FC7F9F" w:rsidRDefault="00FC7F9F" w:rsidP="00260CF0">
      <w:pPr>
        <w:rPr>
          <w:lang w:val="es-MX"/>
        </w:rPr>
      </w:pPr>
    </w:p>
    <w:p w14:paraId="78F55661" w14:textId="76FFCB55" w:rsidR="00FC7F9F" w:rsidRDefault="00FC7F9F" w:rsidP="00260CF0">
      <w:pPr>
        <w:rPr>
          <w:lang w:val="es-MX"/>
        </w:rPr>
      </w:pPr>
    </w:p>
    <w:p w14:paraId="4E288512" w14:textId="0385F3DC" w:rsidR="00FC7F9F" w:rsidRDefault="00FC7F9F" w:rsidP="00260CF0">
      <w:pPr>
        <w:rPr>
          <w:lang w:val="es-MX"/>
        </w:rPr>
      </w:pPr>
    </w:p>
    <w:p w14:paraId="44E8FD1D" w14:textId="3943123C" w:rsidR="00FC7F9F" w:rsidRDefault="00FC7F9F" w:rsidP="00260CF0">
      <w:pPr>
        <w:rPr>
          <w:lang w:val="es-MX"/>
        </w:rPr>
      </w:pPr>
    </w:p>
    <w:p w14:paraId="5D1F5353" w14:textId="15CC7497" w:rsidR="00FC7F9F" w:rsidRDefault="00FC7F9F" w:rsidP="00260CF0">
      <w:pPr>
        <w:rPr>
          <w:lang w:val="es-MX"/>
        </w:rPr>
      </w:pPr>
    </w:p>
    <w:p w14:paraId="5FA18BBC" w14:textId="537AA50E" w:rsidR="00FC7F9F" w:rsidRDefault="00FC7F9F" w:rsidP="00260CF0">
      <w:pPr>
        <w:rPr>
          <w:lang w:val="es-MX"/>
        </w:rPr>
      </w:pPr>
    </w:p>
    <w:p w14:paraId="231AEA4C" w14:textId="5A9B21C7" w:rsidR="00FC7F9F" w:rsidRDefault="00FC7F9F" w:rsidP="00260CF0">
      <w:pPr>
        <w:rPr>
          <w:lang w:val="es-MX"/>
        </w:rPr>
      </w:pPr>
    </w:p>
    <w:p w14:paraId="0C6BA3AA" w14:textId="18727878" w:rsidR="00FC7F9F" w:rsidRDefault="00FC7F9F" w:rsidP="00260CF0">
      <w:pPr>
        <w:rPr>
          <w:lang w:val="es-MX"/>
        </w:rPr>
      </w:pPr>
    </w:p>
    <w:p w14:paraId="7A84408C" w14:textId="3EAD3A76" w:rsidR="00FC7F9F" w:rsidRDefault="00FC7F9F" w:rsidP="00260CF0">
      <w:pPr>
        <w:rPr>
          <w:lang w:val="es-MX"/>
        </w:rPr>
      </w:pPr>
    </w:p>
    <w:p w14:paraId="16A8A799" w14:textId="5F324D2E" w:rsidR="00FC7F9F" w:rsidRDefault="00FC7F9F" w:rsidP="00260CF0">
      <w:pPr>
        <w:rPr>
          <w:lang w:val="es-MX"/>
        </w:rPr>
      </w:pPr>
    </w:p>
    <w:p w14:paraId="27C7CB2F" w14:textId="36CA8C03" w:rsidR="00FC7F9F" w:rsidRDefault="00FC7F9F" w:rsidP="00260CF0">
      <w:pPr>
        <w:rPr>
          <w:lang w:val="es-MX"/>
        </w:rPr>
      </w:pPr>
    </w:p>
    <w:p w14:paraId="136A22F0" w14:textId="69CB0E7A" w:rsidR="00FC7F9F" w:rsidRDefault="00FC7F9F" w:rsidP="00260CF0">
      <w:pPr>
        <w:rPr>
          <w:lang w:val="es-MX"/>
        </w:rPr>
      </w:pPr>
    </w:p>
    <w:p w14:paraId="2DF74E7D" w14:textId="038AE808" w:rsidR="00FC7F9F" w:rsidRDefault="00FC7F9F" w:rsidP="00260CF0">
      <w:pPr>
        <w:rPr>
          <w:lang w:val="es-MX"/>
        </w:rPr>
      </w:pPr>
    </w:p>
    <w:p w14:paraId="02F42D7D" w14:textId="6C81B8D3" w:rsidR="00FC7F9F" w:rsidRDefault="00FC7F9F" w:rsidP="00260CF0">
      <w:pPr>
        <w:rPr>
          <w:lang w:val="es-MX"/>
        </w:rPr>
      </w:pPr>
    </w:p>
    <w:p w14:paraId="479C5B22" w14:textId="54610815" w:rsidR="00FC7F9F" w:rsidRDefault="00FC7F9F" w:rsidP="00260CF0">
      <w:pPr>
        <w:rPr>
          <w:lang w:val="es-MX"/>
        </w:rPr>
      </w:pPr>
    </w:p>
    <w:p w14:paraId="297FFA94" w14:textId="77777777" w:rsidR="00FC7F9F" w:rsidRDefault="00FC7F9F" w:rsidP="00260CF0">
      <w:pPr>
        <w:rPr>
          <w:lang w:val="es-MX"/>
        </w:rPr>
      </w:pPr>
    </w:p>
    <w:p w14:paraId="4CBC6A33" w14:textId="77777777" w:rsidR="00FC7F9F" w:rsidRDefault="00FC7F9F" w:rsidP="00260CF0">
      <w:pPr>
        <w:rPr>
          <w:lang w:val="es-MX"/>
        </w:rPr>
      </w:pPr>
    </w:p>
    <w:p w14:paraId="73C1BBC1" w14:textId="77777777" w:rsidR="00AB1DD3" w:rsidRDefault="00AB1DD3" w:rsidP="00260CF0">
      <w:pPr>
        <w:rPr>
          <w:lang w:val="es-MX"/>
        </w:rPr>
      </w:pPr>
    </w:p>
    <w:p w14:paraId="2471A0F8" w14:textId="77777777" w:rsidR="007403C5" w:rsidRDefault="007403C5" w:rsidP="00260CF0">
      <w:pPr>
        <w:rPr>
          <w:lang w:val="es-MX"/>
        </w:rPr>
      </w:pPr>
    </w:p>
    <w:p w14:paraId="145B6EC6" w14:textId="6CDF50A4" w:rsidR="007403C5" w:rsidRDefault="007403C5" w:rsidP="00260CF0">
      <w:pPr>
        <w:rPr>
          <w:lang w:val="es-MX"/>
        </w:rPr>
      </w:pPr>
    </w:p>
    <w:p w14:paraId="4708B326" w14:textId="77777777" w:rsidR="007403C5" w:rsidRPr="00260CF0" w:rsidRDefault="007403C5" w:rsidP="00260CF0">
      <w:pPr>
        <w:rPr>
          <w:lang w:val="es-MX"/>
        </w:rPr>
      </w:pPr>
    </w:p>
    <w:p w14:paraId="69F8C1EC" w14:textId="77777777" w:rsidR="00260CF0" w:rsidRPr="009B40D4" w:rsidRDefault="00260CF0" w:rsidP="00260CF0">
      <w:pPr>
        <w:pStyle w:val="Ttulo1"/>
        <w:rPr>
          <w:color w:val="4472C4" w:themeColor="accent1"/>
          <w:lang w:val="es-MX"/>
        </w:rPr>
      </w:pPr>
      <w:r w:rsidRPr="009B40D4">
        <w:rPr>
          <w:color w:val="4472C4" w:themeColor="accent1"/>
          <w:lang w:val="es-MX"/>
        </w:rPr>
        <w:t>CONCLUSIONES</w:t>
      </w:r>
    </w:p>
    <w:p w14:paraId="0734710D" w14:textId="77777777" w:rsidR="00260CF0" w:rsidRPr="00260CF0" w:rsidRDefault="00260CF0" w:rsidP="00260CF0">
      <w:pPr>
        <w:rPr>
          <w:lang w:val="es-MX"/>
        </w:rPr>
      </w:pPr>
      <w:r w:rsidRPr="00260CF0">
        <w:rPr>
          <w:lang w:val="es-MX"/>
        </w:rPr>
        <w:t>En esta sección el alumno redactará conclusiones de la práctica con respecto a los objetivos planteados.</w:t>
      </w:r>
    </w:p>
    <w:p w14:paraId="01E1ABEF" w14:textId="77777777" w:rsidR="00260CF0" w:rsidRPr="00260CF0" w:rsidRDefault="00260CF0" w:rsidP="00260CF0">
      <w:pPr>
        <w:tabs>
          <w:tab w:val="left" w:pos="5190"/>
        </w:tabs>
        <w:ind w:right="49"/>
        <w:jc w:val="both"/>
        <w:rPr>
          <w:lang w:val="es-MX"/>
        </w:rPr>
      </w:pPr>
    </w:p>
    <w:p w14:paraId="29602B78" w14:textId="19B444E1" w:rsidR="00260CF0" w:rsidRPr="00260CF0" w:rsidRDefault="005A4C02">
      <w:pPr>
        <w:pStyle w:val="Standard"/>
        <w:rPr>
          <w:lang w:val="es-MX"/>
        </w:rPr>
      </w:pPr>
      <w:r>
        <w:rPr>
          <w:lang w:val="es-MX"/>
        </w:rPr>
        <w:t xml:space="preserve">Se aprendio a utilizar erramientas muy utiles para la clase de fundamentos de programacion y para la vida futura en general, tanto en la facultad como en un posible trabajo futuro, hoy en dia con el uso tan masivo de la computacion es muy importante aprender todo esto. </w:t>
      </w:r>
      <w:bookmarkStart w:id="0" w:name="_GoBack"/>
      <w:bookmarkEnd w:id="0"/>
    </w:p>
    <w:sectPr w:rsidR="00260CF0" w:rsidRPr="00260CF0">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FCE01" w14:textId="77777777" w:rsidR="009E63B0" w:rsidRDefault="009E63B0">
      <w:r>
        <w:separator/>
      </w:r>
    </w:p>
  </w:endnote>
  <w:endnote w:type="continuationSeparator" w:id="0">
    <w:p w14:paraId="55096C09" w14:textId="77777777" w:rsidR="009E63B0" w:rsidRDefault="009E63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0"/>
    <w:family w:val="roman"/>
    <w:pitch w:val="variable"/>
  </w:font>
  <w:font w:name="Droid Sans Fallback">
    <w:panose1 w:val="020B0604020202020204"/>
    <w:charset w:val="00"/>
    <w:family w:val="auto"/>
    <w:pitch w:val="variable"/>
  </w:font>
  <w:font w:name="FreeSans">
    <w:altName w:val="Calibri"/>
    <w:panose1 w:val="020B0604020202020204"/>
    <w:charset w:val="00"/>
    <w:family w:val="auto"/>
    <w:pitch w:val="variable"/>
  </w:font>
  <w:font w:name="Liberation Sans">
    <w:altName w:val="Arial"/>
    <w:panose1 w:val="020B0604020202020204"/>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03A9DD" w14:textId="77777777" w:rsidR="009E63B0" w:rsidRDefault="009E63B0">
      <w:r>
        <w:rPr>
          <w:color w:val="000000"/>
        </w:rPr>
        <w:separator/>
      </w:r>
    </w:p>
  </w:footnote>
  <w:footnote w:type="continuationSeparator" w:id="0">
    <w:p w14:paraId="167EBA37" w14:textId="77777777" w:rsidR="009E63B0" w:rsidRDefault="009E63B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1E6"/>
    <w:rsid w:val="001112C1"/>
    <w:rsid w:val="001847DC"/>
    <w:rsid w:val="001F08FC"/>
    <w:rsid w:val="00260CF0"/>
    <w:rsid w:val="005A4C02"/>
    <w:rsid w:val="005B3015"/>
    <w:rsid w:val="00676FC3"/>
    <w:rsid w:val="007403C5"/>
    <w:rsid w:val="007E74AB"/>
    <w:rsid w:val="008C61E6"/>
    <w:rsid w:val="00916357"/>
    <w:rsid w:val="009B40D4"/>
    <w:rsid w:val="009E63B0"/>
    <w:rsid w:val="00AB1DD3"/>
    <w:rsid w:val="00C35801"/>
    <w:rsid w:val="00CA02B8"/>
    <w:rsid w:val="00CF5294"/>
    <w:rsid w:val="00DE0961"/>
    <w:rsid w:val="00E251D8"/>
    <w:rsid w:val="00FC7F9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AD159"/>
  <w15:docId w15:val="{EE7004AE-4701-4D22-96DF-189E0E280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unhideWhenUsed/>
    <w:rsid w:val="001F08FC"/>
    <w:rPr>
      <w:color w:val="0563C1" w:themeColor="hyperlink"/>
      <w:u w:val="single"/>
    </w:rPr>
  </w:style>
  <w:style w:type="character" w:styleId="Mencinsinresolver">
    <w:name w:val="Unresolved Mention"/>
    <w:basedOn w:val="Fuentedeprrafopredeter"/>
    <w:uiPriority w:val="99"/>
    <w:semiHidden/>
    <w:unhideWhenUsed/>
    <w:rsid w:val="001F08FC"/>
    <w:rPr>
      <w:color w:val="605E5C"/>
      <w:shd w:val="clear" w:color="auto" w:fill="E1DFDD"/>
    </w:rPr>
  </w:style>
  <w:style w:type="character" w:styleId="Hipervnculovisitado">
    <w:name w:val="FollowedHyperlink"/>
    <w:basedOn w:val="Fuentedeprrafopredeter"/>
    <w:uiPriority w:val="99"/>
    <w:semiHidden/>
    <w:unhideWhenUsed/>
    <w:rsid w:val="001F08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sites.google.com/view/el-fondo-del-cine/p&#225;gina-principal"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12</Pages>
  <Words>439</Words>
  <Characters>2418</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roman ramos carpio</cp:lastModifiedBy>
  <cp:revision>2</cp:revision>
  <dcterms:created xsi:type="dcterms:W3CDTF">2019-08-22T06:52:00Z</dcterms:created>
  <dcterms:modified xsi:type="dcterms:W3CDTF">2019-08-22T06:52:00Z</dcterms:modified>
</cp:coreProperties>
</file>